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07" w:rsidRDefault="00186234">
      <w:pPr>
        <w:pStyle w:val="Cabealho"/>
        <w:tabs>
          <w:tab w:val="clear" w:pos="4419"/>
          <w:tab w:val="clear" w:pos="8838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</w:t>
      </w:r>
    </w:p>
    <w:p w:rsidR="00AC67D4" w:rsidRDefault="00AC67D4">
      <w:pPr>
        <w:pStyle w:val="Cabealho"/>
        <w:tabs>
          <w:tab w:val="clear" w:pos="4419"/>
          <w:tab w:val="clear" w:pos="8838"/>
        </w:tabs>
        <w:rPr>
          <w:rFonts w:ascii="Verdana" w:hAnsi="Verdana"/>
          <w:sz w:val="18"/>
        </w:rPr>
      </w:pPr>
    </w:p>
    <w:p w:rsidR="00C71A0A" w:rsidRDefault="00C71A0A">
      <w:pPr>
        <w:pStyle w:val="Cabealho"/>
        <w:tabs>
          <w:tab w:val="clear" w:pos="4419"/>
          <w:tab w:val="clear" w:pos="8838"/>
        </w:tabs>
        <w:rPr>
          <w:rFonts w:ascii="Verdana" w:hAnsi="Verdana"/>
          <w:sz w:val="18"/>
        </w:rPr>
      </w:pPr>
    </w:p>
    <w:p w:rsidR="00F11807" w:rsidRPr="00825CF9" w:rsidRDefault="00794A6E" w:rsidP="00885D7A">
      <w:pPr>
        <w:pStyle w:val="Cabealho"/>
        <w:tabs>
          <w:tab w:val="clear" w:pos="4419"/>
          <w:tab w:val="clear" w:pos="8838"/>
          <w:tab w:val="left" w:pos="8545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:rsidR="00224FE6" w:rsidRPr="00524218" w:rsidRDefault="00F11807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4218"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PROJETO DE INFORMATIZAÇÃO</w:t>
      </w:r>
      <w:r w:rsidR="00224FE6" w:rsidRPr="00524218"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E76CB8" w:rsidRPr="00524218" w:rsidRDefault="00224FE6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4218"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COM SOLUÇÃO</w:t>
      </w:r>
      <w:r w:rsidR="00F11807" w:rsidRPr="00524218"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126F67" w:rsidRPr="00524218" w:rsidRDefault="00126F67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A22AD" w:rsidRPr="00524218" w:rsidRDefault="00EA22AD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A22AD" w:rsidRPr="00524218" w:rsidRDefault="00EA22AD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A22AD" w:rsidRPr="00524218" w:rsidRDefault="00524218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color w:val="1F497D"/>
          <w:sz w:val="24"/>
          <w:szCs w:val="24"/>
          <w:lang w:eastAsia="pt-BR"/>
        </w:rPr>
        <w:drawing>
          <wp:inline distT="0" distB="0" distL="0" distR="0">
            <wp:extent cx="2333625" cy="695325"/>
            <wp:effectExtent l="0" t="0" r="0" b="0"/>
            <wp:docPr id="1" name="Imagem 1" descr="Descrição: TOT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TOTV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AD" w:rsidRPr="00524218" w:rsidRDefault="00EA22AD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A22AD" w:rsidRPr="00524218" w:rsidRDefault="00EA22AD" w:rsidP="00EA22AD">
      <w:pPr>
        <w:spacing w:line="360" w:lineRule="auto"/>
        <w:jc w:val="center"/>
        <w:outlineLvl w:val="0"/>
        <w:rPr>
          <w:rFonts w:ascii="Verdana" w:hAnsi="Verdana"/>
          <w:i/>
          <w:color w:val="C0C0C0"/>
          <w:sz w:val="36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2"/>
      </w:tblGrid>
      <w:tr w:rsidR="00354756" w:rsidRPr="00354756">
        <w:trPr>
          <w:trHeight w:val="150"/>
          <w:tblCellSpacing w:w="7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94"/>
            </w:tblGrid>
            <w:tr w:rsidR="00354756" w:rsidRPr="00354756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354756" w:rsidRPr="00354756" w:rsidRDefault="00354756" w:rsidP="00354756">
                  <w:pPr>
                    <w:jc w:val="center"/>
                    <w:rPr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54756" w:rsidRPr="00354756" w:rsidRDefault="00354756" w:rsidP="00354756">
            <w:pPr>
              <w:spacing w:line="150" w:lineRule="atLeast"/>
              <w:rPr>
                <w:sz w:val="24"/>
                <w:szCs w:val="24"/>
                <w:lang w:eastAsia="pt-BR"/>
              </w:rPr>
            </w:pPr>
          </w:p>
        </w:tc>
      </w:tr>
    </w:tbl>
    <w:p w:rsidR="00F11807" w:rsidRPr="00825CF9" w:rsidRDefault="00F11807" w:rsidP="001E1EE9">
      <w:pPr>
        <w:spacing w:line="360" w:lineRule="auto"/>
        <w:jc w:val="center"/>
        <w:outlineLvl w:val="0"/>
        <w:rPr>
          <w:rFonts w:ascii="Verdana" w:hAnsi="Verdana"/>
          <w:sz w:val="18"/>
        </w:rPr>
      </w:pPr>
    </w:p>
    <w:p w:rsidR="002833E5" w:rsidRPr="00524218" w:rsidRDefault="002833E5" w:rsidP="00BF361E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OLE_LINK3"/>
    </w:p>
    <w:p w:rsidR="00DD165D" w:rsidRPr="00524218" w:rsidRDefault="00DD165D" w:rsidP="00654AD8">
      <w:pPr>
        <w:spacing w:line="360" w:lineRule="auto"/>
        <w:outlineLvl w:val="0"/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9A0525" w:rsidRPr="00DE5517" w:rsidRDefault="002321CA" w:rsidP="00DE5517">
      <w:pPr>
        <w:rPr>
          <w:rFonts w:ascii="Verdana" w:hAnsi="Verdana"/>
          <w:i/>
          <w:color w:val="C0C0C0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Empresa</w:t>
      </w:r>
      <w:r w:rsidRPr="00524218">
        <w:rPr>
          <w:rFonts w:ascii="Verdana" w:hAnsi="Verdana"/>
          <w:i/>
          <w:color w:val="C0C0C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: </w:t>
      </w:r>
      <w:r w:rsidR="00DE5517" w:rsidRPr="00DE5517">
        <w:rPr>
          <w:rFonts w:ascii="Verdana" w:hAnsi="Verdana"/>
          <w:i/>
          <w:color w:val="C0C0C0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="00DE5517">
        <w:rPr>
          <w:rFonts w:ascii="Verdana" w:hAnsi="Verdana"/>
          <w:i/>
          <w:color w:val="C0C0C0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.SCHULMAN PLAST. DO BRASIL LTDA</w:t>
      </w:r>
      <w:r w:rsidR="00263867">
        <w:rPr>
          <w:rFonts w:ascii="Verdana" w:hAnsi="Verdana"/>
          <w:i/>
          <w:color w:val="C0C0C0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2321CA" w:rsidRPr="00524218" w:rsidRDefault="0055314E" w:rsidP="00DE5517">
      <w:pPr>
        <w:outlineLvl w:val="0"/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Data</w:t>
      </w:r>
      <w:r w:rsidR="002348E4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</w:t>
      </w:r>
      <w:r w:rsidR="00E11000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DE5517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31</w:t>
      </w:r>
      <w:r w:rsidR="00F21199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/</w:t>
      </w:r>
      <w:r w:rsidR="00DE5517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</w:t>
      </w:r>
      <w:r w:rsidR="000556F3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="009E5CA9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/201</w:t>
      </w:r>
      <w:r w:rsidR="000556F3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9</w:t>
      </w:r>
    </w:p>
    <w:p w:rsidR="002321CA" w:rsidRPr="00524218" w:rsidRDefault="002321CA" w:rsidP="00DE5517">
      <w:pPr>
        <w:outlineLvl w:val="0"/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Elab</w:t>
      </w:r>
      <w:r w:rsidR="003A54C1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orada por: </w:t>
      </w:r>
      <w:r w:rsidR="000556F3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Leonardo</w:t>
      </w:r>
      <w:r w:rsidR="00957F6D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Henrique</w:t>
      </w:r>
      <w:r w:rsidR="000556F3"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Prado</w:t>
      </w:r>
    </w:p>
    <w:p w:rsidR="002321CA" w:rsidRDefault="002321CA" w:rsidP="00DE5517">
      <w:pPr>
        <w:pStyle w:val="Cabealho"/>
        <w:tabs>
          <w:tab w:val="clear" w:pos="4419"/>
          <w:tab w:val="clear" w:pos="8838"/>
        </w:tabs>
        <w:ind w:left="708" w:hanging="708"/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4218"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E-MAIL: </w:t>
      </w:r>
      <w:hyperlink r:id="rId9" w:history="1">
        <w:r w:rsidR="0032694A" w:rsidRPr="00821308">
          <w:rPr>
            <w:rStyle w:val="Hyperlink"/>
            <w:rFonts w:ascii="Verdana" w:hAnsi="Verdana"/>
            <w:i/>
            <w:sz w:val="22"/>
            <w:szCs w:val="24"/>
            <w14:shadow w14:blurRad="0" w14:dist="25400" w14:dir="13500000" w14:sx="0" w14:sy="0" w14:kx="0" w14:ky="0" w14:algn="none">
              <w14:srgbClr w14:val="000000">
                <w14:alpha w14:val="50000"/>
              </w14:srgbClr>
            </w14:shadow>
            <w14:textOutline w14:w="9525" w14:cap="flat" w14:cmpd="sng" w14:algn="ctr">
              <w14:solidFill>
                <w14:schemeClr w14:val="bg1">
                  <w14:alpha w14:val="50000"/>
                  <w14:lumMod w14:val="75000"/>
                </w14:schemeClr>
              </w14:solidFill>
              <w14:prstDash w14:val="solid"/>
              <w14:round/>
            </w14:textOutline>
          </w:rPr>
          <w:t>leonardo.prado@totvspartners.com.br</w:t>
        </w:r>
      </w:hyperlink>
    </w:p>
    <w:p w:rsidR="00F11807" w:rsidRPr="00825CF9" w:rsidRDefault="0032694A" w:rsidP="00DE5517">
      <w:pPr>
        <w:pStyle w:val="Cabealho"/>
        <w:tabs>
          <w:tab w:val="clear" w:pos="4419"/>
          <w:tab w:val="clear" w:pos="8838"/>
        </w:tabs>
        <w:ind w:left="708" w:hanging="708"/>
        <w:rPr>
          <w:rFonts w:ascii="Verdana" w:hAnsi="Verdana"/>
          <w:sz w:val="18"/>
        </w:rPr>
      </w:pPr>
      <w:r>
        <w:rPr>
          <w:rFonts w:ascii="Verdana" w:hAnsi="Verdana"/>
          <w:i/>
          <w:color w:val="C0C0C0"/>
          <w:sz w:val="22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Fone: (19) 98163-9099</w:t>
      </w:r>
      <w:bookmarkEnd w:id="0"/>
    </w:p>
    <w:p w:rsidR="002A59A1" w:rsidRDefault="004A5A82" w:rsidP="00972C91">
      <w:pPr>
        <w:rPr>
          <w:rFonts w:ascii="Verdana" w:hAnsi="Verdana"/>
          <w:sz w:val="18"/>
        </w:rPr>
      </w:pPr>
      <w:r w:rsidRPr="00825CF9">
        <w:rPr>
          <w:rFonts w:ascii="Verdana" w:hAnsi="Verdana"/>
          <w:sz w:val="18"/>
        </w:rPr>
        <w:br w:type="page"/>
      </w:r>
    </w:p>
    <w:p w:rsidR="00F11807" w:rsidRDefault="00FB7827" w:rsidP="00FB7827">
      <w:pPr>
        <w:pStyle w:val="Ttulo1"/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Escopo</w:t>
      </w:r>
    </w:p>
    <w:p w:rsidR="00FB7827" w:rsidRDefault="00FB7827" w:rsidP="00FB7827"/>
    <w:p w:rsidR="00FB7827" w:rsidRPr="00FB7827" w:rsidRDefault="00FB7827" w:rsidP="00FB7827">
      <w:pPr>
        <w:rPr>
          <w:rFonts w:asciiTheme="minorHAnsi" w:hAnsiTheme="minorHAnsi" w:cstheme="minorHAnsi"/>
          <w:sz w:val="24"/>
          <w:szCs w:val="24"/>
        </w:rPr>
      </w:pPr>
      <w:r w:rsidRPr="00FB7827">
        <w:rPr>
          <w:rFonts w:asciiTheme="minorHAnsi" w:hAnsiTheme="minorHAnsi" w:cstheme="minorHAnsi"/>
          <w:sz w:val="24"/>
          <w:szCs w:val="24"/>
        </w:rPr>
        <w:t xml:space="preserve">Utilizar tabela de preço NET no </w:t>
      </w:r>
      <w:r w:rsidR="00C401D7" w:rsidRPr="00C401D7">
        <w:rPr>
          <w:rFonts w:asciiTheme="minorHAnsi" w:hAnsiTheme="minorHAnsi" w:cstheme="minorHAnsi"/>
          <w:b/>
          <w:sz w:val="24"/>
          <w:szCs w:val="24"/>
        </w:rPr>
        <w:t>Plugin Pedido Web</w:t>
      </w:r>
      <w:r w:rsidRPr="00FB7827">
        <w:rPr>
          <w:rFonts w:asciiTheme="minorHAnsi" w:hAnsiTheme="minorHAnsi" w:cstheme="minorHAnsi"/>
          <w:sz w:val="24"/>
          <w:szCs w:val="24"/>
        </w:rPr>
        <w:t>.</w:t>
      </w:r>
    </w:p>
    <w:p w:rsidR="002A59A1" w:rsidRPr="00825CF9" w:rsidRDefault="002A59A1" w:rsidP="002A59A1">
      <w:pPr>
        <w:rPr>
          <w:sz w:val="18"/>
        </w:rPr>
      </w:pPr>
    </w:p>
    <w:p w:rsidR="00FB7827" w:rsidRDefault="00FB7827" w:rsidP="00FB7827">
      <w:pPr>
        <w:pStyle w:val="Ttulo1"/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Entregas</w:t>
      </w:r>
    </w:p>
    <w:p w:rsidR="00F11807" w:rsidRDefault="00F11807">
      <w:pPr>
        <w:rPr>
          <w:rFonts w:ascii="Verdana" w:hAnsi="Verdana"/>
          <w:sz w:val="18"/>
        </w:rPr>
      </w:pPr>
    </w:p>
    <w:p w:rsidR="00FB7827" w:rsidRDefault="00A54B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 – </w:t>
      </w:r>
      <w:r w:rsidR="00FB7827" w:rsidRPr="00FB7827">
        <w:rPr>
          <w:rFonts w:asciiTheme="minorHAnsi" w:hAnsiTheme="minorHAnsi" w:cstheme="minorHAnsi"/>
          <w:sz w:val="24"/>
          <w:szCs w:val="24"/>
        </w:rPr>
        <w:t xml:space="preserve">Melhorias no </w:t>
      </w:r>
      <w:r w:rsidR="00C401D7" w:rsidRPr="00C401D7">
        <w:rPr>
          <w:rFonts w:asciiTheme="minorHAnsi" w:hAnsiTheme="minorHAnsi" w:cstheme="minorHAnsi"/>
          <w:b/>
          <w:sz w:val="24"/>
          <w:szCs w:val="24"/>
        </w:rPr>
        <w:t>Plugin Pedido Web</w:t>
      </w:r>
      <w:r w:rsidR="00C401D7">
        <w:rPr>
          <w:rFonts w:asciiTheme="minorHAnsi" w:hAnsiTheme="minorHAnsi" w:cstheme="minorHAnsi"/>
          <w:sz w:val="24"/>
          <w:szCs w:val="24"/>
        </w:rPr>
        <w:t xml:space="preserve"> </w:t>
      </w:r>
      <w:r w:rsidR="00FB7827" w:rsidRPr="00FB7827">
        <w:rPr>
          <w:rFonts w:asciiTheme="minorHAnsi" w:hAnsiTheme="minorHAnsi" w:cstheme="minorHAnsi"/>
          <w:sz w:val="24"/>
          <w:szCs w:val="24"/>
        </w:rPr>
        <w:t>para utilização da tabela de preço Logix (vdp10102 e vdp10103)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A54BB8" w:rsidRPr="00FB7827" w:rsidRDefault="00A54B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 – Importador tabelas de preço Logix.</w:t>
      </w:r>
    </w:p>
    <w:p w:rsidR="00FB7827" w:rsidRDefault="00FB7827">
      <w:pPr>
        <w:rPr>
          <w:rFonts w:ascii="Verdana" w:hAnsi="Verdana"/>
          <w:sz w:val="18"/>
        </w:rPr>
      </w:pPr>
    </w:p>
    <w:p w:rsidR="00FB7827" w:rsidRDefault="00FB7827" w:rsidP="00FB7827">
      <w:pPr>
        <w:pStyle w:val="Ttulo1"/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Requisitos</w:t>
      </w:r>
    </w:p>
    <w:p w:rsidR="00FB7827" w:rsidRDefault="00FB7827" w:rsidP="00FB7827">
      <w:pPr>
        <w:rPr>
          <w:rFonts w:ascii="Verdana" w:hAnsi="Verdana"/>
          <w:sz w:val="18"/>
        </w:rPr>
      </w:pPr>
    </w:p>
    <w:p w:rsidR="00A54BB8" w:rsidRPr="00A54BB8" w:rsidRDefault="00A54BB8" w:rsidP="00CD3D2C">
      <w:pPr>
        <w:spacing w:after="1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54BB8">
        <w:rPr>
          <w:rFonts w:asciiTheme="minorHAnsi" w:hAnsiTheme="minorHAnsi" w:cstheme="minorHAnsi"/>
          <w:b/>
          <w:sz w:val="24"/>
          <w:szCs w:val="24"/>
          <w:u w:val="single"/>
        </w:rPr>
        <w:t xml:space="preserve">Entrega 1 </w:t>
      </w:r>
    </w:p>
    <w:p w:rsidR="00FB7827" w:rsidRDefault="00FB7827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B7827">
        <w:rPr>
          <w:rFonts w:asciiTheme="minorHAnsi" w:hAnsiTheme="minorHAnsi" w:cstheme="minorHAnsi"/>
          <w:sz w:val="24"/>
          <w:szCs w:val="24"/>
        </w:rPr>
        <w:t xml:space="preserve">1 – Alterar </w:t>
      </w:r>
      <w:r w:rsidR="00C401D7" w:rsidRPr="00C401D7">
        <w:rPr>
          <w:rFonts w:asciiTheme="minorHAnsi" w:hAnsiTheme="minorHAnsi" w:cstheme="minorHAnsi"/>
          <w:b/>
          <w:sz w:val="24"/>
          <w:szCs w:val="24"/>
        </w:rPr>
        <w:t>Plugin Pedido Web</w:t>
      </w:r>
      <w:r w:rsidR="00C401D7">
        <w:rPr>
          <w:rFonts w:asciiTheme="minorHAnsi" w:hAnsiTheme="minorHAnsi" w:cstheme="minorHAnsi"/>
          <w:sz w:val="24"/>
          <w:szCs w:val="24"/>
        </w:rPr>
        <w:t xml:space="preserve"> </w:t>
      </w:r>
      <w:r w:rsidRPr="00FB7827">
        <w:rPr>
          <w:rFonts w:asciiTheme="minorHAnsi" w:hAnsiTheme="minorHAnsi" w:cstheme="minorHAnsi"/>
          <w:sz w:val="24"/>
          <w:szCs w:val="24"/>
        </w:rPr>
        <w:t>para ler tabelas de preços cadastradas no vdp10102 e vdp10103.</w:t>
      </w:r>
      <w:r w:rsidR="00CD3D2C">
        <w:rPr>
          <w:rFonts w:asciiTheme="minorHAnsi" w:hAnsiTheme="minorHAnsi" w:cstheme="minorHAnsi"/>
          <w:sz w:val="24"/>
          <w:szCs w:val="24"/>
        </w:rPr>
        <w:t xml:space="preserve"> Atualmente a solução está com bloqueio para não trabalhar com tabelas de preços conforme acordo com Schulman;</w:t>
      </w:r>
    </w:p>
    <w:p w:rsidR="00153A9F" w:rsidRDefault="00CD3D2C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 </w:t>
      </w:r>
      <w:r w:rsidR="00C401D7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401D7">
        <w:rPr>
          <w:rFonts w:asciiTheme="minorHAnsi" w:hAnsiTheme="minorHAnsi" w:cstheme="minorHAnsi"/>
          <w:sz w:val="24"/>
          <w:szCs w:val="24"/>
        </w:rPr>
        <w:t>Os preços cadastrados nas listas de preço</w:t>
      </w:r>
      <w:r w:rsidR="00570274">
        <w:rPr>
          <w:rFonts w:asciiTheme="minorHAnsi" w:hAnsiTheme="minorHAnsi" w:cstheme="minorHAnsi"/>
          <w:sz w:val="24"/>
          <w:szCs w:val="24"/>
        </w:rPr>
        <w:t xml:space="preserve"> (Target)</w:t>
      </w:r>
      <w:r w:rsidR="00C401D7">
        <w:rPr>
          <w:rFonts w:asciiTheme="minorHAnsi" w:hAnsiTheme="minorHAnsi" w:cstheme="minorHAnsi"/>
          <w:sz w:val="24"/>
          <w:szCs w:val="24"/>
        </w:rPr>
        <w:t xml:space="preserve"> deverão estar com preço NET, ou seja, sem impostos. </w:t>
      </w:r>
    </w:p>
    <w:p w:rsidR="00570274" w:rsidRDefault="00C401D7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 isso a rotina ficará exatamente igual a atual onde o </w:t>
      </w:r>
      <w:r w:rsidRPr="00C401D7">
        <w:rPr>
          <w:rFonts w:asciiTheme="minorHAnsi" w:hAnsiTheme="minorHAnsi" w:cstheme="minorHAnsi"/>
          <w:b/>
          <w:sz w:val="24"/>
          <w:szCs w:val="24"/>
        </w:rPr>
        <w:t>Plugin Pedido Web</w:t>
      </w:r>
      <w:r>
        <w:rPr>
          <w:rFonts w:asciiTheme="minorHAnsi" w:hAnsiTheme="minorHAnsi" w:cstheme="minorHAnsi"/>
          <w:sz w:val="24"/>
          <w:szCs w:val="24"/>
        </w:rPr>
        <w:t xml:space="preserve"> faz o cálculo dos impostos e grava o pedido Logix com o preço </w:t>
      </w:r>
      <w:r w:rsidR="005C0FDC">
        <w:rPr>
          <w:rFonts w:asciiTheme="minorHAnsi" w:hAnsiTheme="minorHAnsi" w:cstheme="minorHAnsi"/>
          <w:sz w:val="24"/>
          <w:szCs w:val="24"/>
        </w:rPr>
        <w:t>já com impostos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CD3D2C" w:rsidRDefault="00C401D7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Caso ocorra a necessidade de incluir pedidos diretamente no Logix, os preços deverão estar COM IMPOSTOS.</w:t>
      </w:r>
    </w:p>
    <w:p w:rsidR="00C056C1" w:rsidRDefault="00BA5D64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 </w:t>
      </w:r>
      <w:r w:rsidR="00580B5F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80B5F">
        <w:rPr>
          <w:rFonts w:asciiTheme="minorHAnsi" w:hAnsiTheme="minorHAnsi" w:cstheme="minorHAnsi"/>
          <w:sz w:val="24"/>
          <w:szCs w:val="24"/>
        </w:rPr>
        <w:t>Ao incluir um novo item no orçamento, o sistema</w:t>
      </w:r>
      <w:r w:rsidR="00153A9F">
        <w:rPr>
          <w:rFonts w:asciiTheme="minorHAnsi" w:hAnsiTheme="minorHAnsi" w:cstheme="minorHAnsi"/>
          <w:sz w:val="24"/>
          <w:szCs w:val="24"/>
        </w:rPr>
        <w:t xml:space="preserve"> irá</w:t>
      </w:r>
      <w:r w:rsidR="00580B5F">
        <w:rPr>
          <w:rFonts w:asciiTheme="minorHAnsi" w:hAnsiTheme="minorHAnsi" w:cstheme="minorHAnsi"/>
          <w:sz w:val="24"/>
          <w:szCs w:val="24"/>
        </w:rPr>
        <w:t xml:space="preserve"> buscar o Preço Net (Target) da lista de preço do Logix como o preço sugerido. </w:t>
      </w:r>
      <w:r w:rsidR="00153A9F">
        <w:rPr>
          <w:rFonts w:asciiTheme="minorHAnsi" w:hAnsiTheme="minorHAnsi" w:cstheme="minorHAnsi"/>
          <w:sz w:val="24"/>
          <w:szCs w:val="24"/>
        </w:rPr>
        <w:t xml:space="preserve">Os preços devem estar cadastrados no vdp10103 – Lista de preço Itens. </w:t>
      </w:r>
    </w:p>
    <w:p w:rsidR="00153A9F" w:rsidRDefault="00153A9F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</w:t>
      </w:r>
      <w:r w:rsidR="00C056C1">
        <w:rPr>
          <w:rFonts w:asciiTheme="minorHAnsi" w:hAnsiTheme="minorHAnsi" w:cstheme="minorHAnsi"/>
          <w:sz w:val="24"/>
          <w:szCs w:val="24"/>
        </w:rPr>
        <w:t xml:space="preserve">preço unitário e </w:t>
      </w:r>
      <w:r>
        <w:rPr>
          <w:rFonts w:asciiTheme="minorHAnsi" w:hAnsiTheme="minorHAnsi" w:cstheme="minorHAnsi"/>
          <w:sz w:val="24"/>
          <w:szCs w:val="24"/>
        </w:rPr>
        <w:t>preço mínimo</w:t>
      </w:r>
      <w:r w:rsidR="00C056C1">
        <w:rPr>
          <w:rFonts w:asciiTheme="minorHAnsi" w:hAnsiTheme="minorHAnsi" w:cstheme="minorHAnsi"/>
          <w:sz w:val="24"/>
          <w:szCs w:val="24"/>
        </w:rPr>
        <w:t xml:space="preserve"> da tabela de preço</w:t>
      </w:r>
      <w:r>
        <w:rPr>
          <w:rFonts w:asciiTheme="minorHAnsi" w:hAnsiTheme="minorHAnsi" w:cstheme="minorHAnsi"/>
          <w:sz w:val="24"/>
          <w:szCs w:val="24"/>
        </w:rPr>
        <w:t xml:space="preserve"> deverá constar no POPUP de consulta de itens.</w:t>
      </w:r>
    </w:p>
    <w:p w:rsidR="00BA5D64" w:rsidRDefault="00580B5F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vendedor poderá alterar o preço</w:t>
      </w:r>
      <w:r w:rsidR="005C0FDC">
        <w:rPr>
          <w:rFonts w:asciiTheme="minorHAnsi" w:hAnsiTheme="minorHAnsi" w:cstheme="minorHAnsi"/>
          <w:sz w:val="24"/>
          <w:szCs w:val="24"/>
        </w:rPr>
        <w:t xml:space="preserve"> (imagem 2)</w:t>
      </w:r>
      <w:r>
        <w:rPr>
          <w:rFonts w:asciiTheme="minorHAnsi" w:hAnsiTheme="minorHAnsi" w:cstheme="minorHAnsi"/>
          <w:sz w:val="24"/>
          <w:szCs w:val="24"/>
        </w:rPr>
        <w:t>.</w:t>
      </w:r>
      <w:r w:rsidR="00153A9F">
        <w:rPr>
          <w:rFonts w:asciiTheme="minorHAnsi" w:hAnsiTheme="minorHAnsi" w:cstheme="minorHAnsi"/>
          <w:sz w:val="24"/>
          <w:szCs w:val="24"/>
        </w:rPr>
        <w:t xml:space="preserve"> Caso o preço fique abaixo do preço mínimo, a aplicação deverá fazer a seguinte consistência: </w:t>
      </w:r>
    </w:p>
    <w:p w:rsidR="00153A9F" w:rsidRPr="00153A9F" w:rsidRDefault="00153A9F" w:rsidP="00153A9F">
      <w:pPr>
        <w:pStyle w:val="PargrafodaLista"/>
        <w:numPr>
          <w:ilvl w:val="0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>Se “Preço S/ Impostos” for MENOR “vdp_pre_item_compl</w:t>
      </w:r>
      <w:r>
        <w:rPr>
          <w:rFonts w:asciiTheme="minorHAnsi" w:hAnsiTheme="minorHAnsi" w:cstheme="minorHAnsi"/>
          <w:lang w:eastAsia="en-US"/>
        </w:rPr>
        <w:t xml:space="preserve">.campo = ‘PRECO_MINIMO” and </w:t>
      </w:r>
      <w:r w:rsidRPr="00153A9F">
        <w:rPr>
          <w:rFonts w:asciiTheme="minorHAnsi" w:hAnsiTheme="minorHAnsi" w:cstheme="minorHAnsi"/>
          <w:lang w:eastAsia="en-US"/>
        </w:rPr>
        <w:t>vdp_pre_item_compl</w:t>
      </w:r>
      <w:r>
        <w:rPr>
          <w:rFonts w:asciiTheme="minorHAnsi" w:hAnsiTheme="minorHAnsi" w:cstheme="minorHAnsi"/>
          <w:lang w:eastAsia="en-US"/>
        </w:rPr>
        <w:t>.parametro_qtd</w:t>
      </w:r>
      <w:r w:rsidR="000D0028">
        <w:rPr>
          <w:rFonts w:asciiTheme="minorHAnsi" w:hAnsiTheme="minorHAnsi" w:cstheme="minorHAnsi"/>
          <w:lang w:eastAsia="en-US"/>
        </w:rPr>
        <w:t xml:space="preserve"> </w:t>
      </w:r>
    </w:p>
    <w:p w:rsidR="00153A9F" w:rsidRPr="00153A9F" w:rsidRDefault="00153A9F" w:rsidP="00153A9F">
      <w:pPr>
        <w:pStyle w:val="PargrafodaLista"/>
        <w:numPr>
          <w:ilvl w:val="1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 xml:space="preserve">Status do pedido </w:t>
      </w:r>
      <w:r w:rsidR="0096249B">
        <w:rPr>
          <w:rFonts w:asciiTheme="minorHAnsi" w:hAnsiTheme="minorHAnsi" w:cstheme="minorHAnsi"/>
          <w:lang w:eastAsia="en-US"/>
        </w:rPr>
        <w:t>= “Necessita Liberação</w:t>
      </w:r>
      <w:r w:rsidRPr="00153A9F">
        <w:rPr>
          <w:rFonts w:asciiTheme="minorHAnsi" w:hAnsiTheme="minorHAnsi" w:cstheme="minorHAnsi"/>
          <w:lang w:eastAsia="en-US"/>
        </w:rPr>
        <w:t>”</w:t>
      </w:r>
    </w:p>
    <w:p w:rsidR="00153A9F" w:rsidRPr="00153A9F" w:rsidRDefault="00153A9F" w:rsidP="00153A9F">
      <w:pPr>
        <w:pStyle w:val="PargrafodaLista"/>
        <w:numPr>
          <w:ilvl w:val="1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 xml:space="preserve">Não deixaria “Enviar Proposta” e “Gravar Logix” </w:t>
      </w:r>
    </w:p>
    <w:p w:rsidR="00153A9F" w:rsidRPr="00153A9F" w:rsidRDefault="00153A9F" w:rsidP="00153A9F">
      <w:pPr>
        <w:pStyle w:val="PargrafodaLista"/>
        <w:numPr>
          <w:ilvl w:val="1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>Necessita aprovação de um usuário “Aprovador” (este pode digitar/aprovar)</w:t>
      </w:r>
    </w:p>
    <w:p w:rsidR="00153A9F" w:rsidRPr="00153A9F" w:rsidRDefault="00153A9F" w:rsidP="00153A9F">
      <w:pPr>
        <w:pStyle w:val="PargrafodaLista"/>
        <w:numPr>
          <w:ilvl w:val="0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>Senão</w:t>
      </w:r>
    </w:p>
    <w:p w:rsidR="00153A9F" w:rsidRPr="00153A9F" w:rsidRDefault="00153A9F" w:rsidP="00153A9F">
      <w:pPr>
        <w:pStyle w:val="PargrafodaLista"/>
        <w:numPr>
          <w:ilvl w:val="1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>Status = “Digitação”</w:t>
      </w:r>
    </w:p>
    <w:p w:rsidR="00153A9F" w:rsidRPr="00153A9F" w:rsidRDefault="00153A9F" w:rsidP="00153A9F">
      <w:pPr>
        <w:pStyle w:val="PargrafodaLista"/>
        <w:numPr>
          <w:ilvl w:val="1"/>
          <w:numId w:val="49"/>
        </w:numPr>
        <w:rPr>
          <w:rFonts w:asciiTheme="minorHAnsi" w:hAnsiTheme="minorHAnsi" w:cstheme="minorHAnsi"/>
          <w:lang w:eastAsia="en-US"/>
        </w:rPr>
      </w:pPr>
      <w:r w:rsidRPr="00153A9F">
        <w:rPr>
          <w:rFonts w:asciiTheme="minorHAnsi" w:hAnsiTheme="minorHAnsi" w:cstheme="minorHAnsi"/>
          <w:lang w:eastAsia="en-US"/>
        </w:rPr>
        <w:t xml:space="preserve">Fluxo normal atual </w:t>
      </w:r>
    </w:p>
    <w:p w:rsidR="00153A9F" w:rsidRDefault="00153A9F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0D0028" w:rsidRDefault="00575331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0D0028">
        <w:rPr>
          <w:rFonts w:asciiTheme="minorHAnsi" w:hAnsiTheme="minorHAnsi" w:cstheme="minorHAnsi"/>
          <w:sz w:val="24"/>
          <w:szCs w:val="24"/>
        </w:rPr>
        <w:t>Reduzir o tamanho dos campos % ICMS, % PIS, % CONFINS, % IPI para decimal (2,2)</w:t>
      </w:r>
      <w:r w:rsidR="0096249B">
        <w:rPr>
          <w:rFonts w:asciiTheme="minorHAnsi" w:hAnsiTheme="minorHAnsi" w:cstheme="minorHAnsi"/>
          <w:sz w:val="24"/>
          <w:szCs w:val="24"/>
        </w:rPr>
        <w:t xml:space="preserve"> na imagem 1</w:t>
      </w:r>
      <w:r w:rsidR="000D0028">
        <w:rPr>
          <w:rFonts w:asciiTheme="minorHAnsi" w:hAnsiTheme="minorHAnsi" w:cstheme="minorHAnsi"/>
          <w:sz w:val="24"/>
          <w:szCs w:val="24"/>
        </w:rPr>
        <w:t>;</w:t>
      </w:r>
    </w:p>
    <w:p w:rsidR="000D0028" w:rsidRDefault="00575331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0D0028">
        <w:rPr>
          <w:rFonts w:asciiTheme="minorHAnsi" w:hAnsiTheme="minorHAnsi" w:cstheme="minorHAnsi"/>
          <w:sz w:val="24"/>
          <w:szCs w:val="24"/>
        </w:rPr>
        <w:t>Alterar o campo “</w:t>
      </w:r>
      <w:r w:rsidR="000D0028" w:rsidRPr="000D0028">
        <w:rPr>
          <w:rFonts w:asciiTheme="minorHAnsi" w:hAnsiTheme="minorHAnsi" w:cstheme="minorHAnsi"/>
          <w:b/>
          <w:sz w:val="24"/>
          <w:szCs w:val="24"/>
        </w:rPr>
        <w:t>CTV unitário</w:t>
      </w:r>
      <w:r w:rsidR="000D0028">
        <w:rPr>
          <w:rFonts w:asciiTheme="minorHAnsi" w:hAnsiTheme="minorHAnsi" w:cstheme="minorHAnsi"/>
          <w:sz w:val="24"/>
          <w:szCs w:val="24"/>
        </w:rPr>
        <w:t>” para “</w:t>
      </w:r>
      <w:r w:rsidR="000D0028" w:rsidRPr="000D0028">
        <w:rPr>
          <w:rFonts w:asciiTheme="minorHAnsi" w:hAnsiTheme="minorHAnsi" w:cstheme="minorHAnsi"/>
          <w:b/>
          <w:sz w:val="24"/>
          <w:szCs w:val="24"/>
        </w:rPr>
        <w:t>Preço Alvo</w:t>
      </w:r>
      <w:r w:rsidR="000D0028">
        <w:rPr>
          <w:rFonts w:asciiTheme="minorHAnsi" w:hAnsiTheme="minorHAnsi" w:cstheme="minorHAnsi"/>
          <w:sz w:val="24"/>
          <w:szCs w:val="24"/>
        </w:rPr>
        <w:t>” e buscar na tabela desc_preco_item.pre_unit</w:t>
      </w:r>
      <w:r>
        <w:rPr>
          <w:rFonts w:asciiTheme="minorHAnsi" w:hAnsiTheme="minorHAnsi" w:cstheme="minorHAnsi"/>
          <w:sz w:val="24"/>
          <w:szCs w:val="24"/>
        </w:rPr>
        <w:t>. Manter os valores da tabela mesmo que o usuário altere o preço do orçamento</w:t>
      </w:r>
      <w:r w:rsidR="000D0028">
        <w:rPr>
          <w:rFonts w:asciiTheme="minorHAnsi" w:hAnsiTheme="minorHAnsi" w:cstheme="minorHAnsi"/>
          <w:sz w:val="24"/>
          <w:szCs w:val="24"/>
        </w:rPr>
        <w:t>;</w:t>
      </w:r>
    </w:p>
    <w:p w:rsidR="000D0028" w:rsidRDefault="00575331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0D0028">
        <w:rPr>
          <w:rFonts w:asciiTheme="minorHAnsi" w:hAnsiTheme="minorHAnsi" w:cstheme="minorHAnsi"/>
          <w:sz w:val="24"/>
          <w:szCs w:val="24"/>
        </w:rPr>
        <w:t>Incluir nessa linha após “</w:t>
      </w:r>
      <w:r w:rsidR="000D0028" w:rsidRPr="000D0028">
        <w:rPr>
          <w:rFonts w:asciiTheme="minorHAnsi" w:hAnsiTheme="minorHAnsi" w:cstheme="minorHAnsi"/>
          <w:b/>
          <w:sz w:val="24"/>
          <w:szCs w:val="24"/>
        </w:rPr>
        <w:t>Preço Alvo</w:t>
      </w:r>
      <w:r w:rsidR="000D0028">
        <w:rPr>
          <w:rFonts w:asciiTheme="minorHAnsi" w:hAnsiTheme="minorHAnsi" w:cstheme="minorHAnsi"/>
          <w:sz w:val="24"/>
          <w:szCs w:val="24"/>
        </w:rPr>
        <w:t>” o campo “</w:t>
      </w:r>
      <w:r w:rsidR="000D0028">
        <w:rPr>
          <w:rFonts w:asciiTheme="minorHAnsi" w:hAnsiTheme="minorHAnsi" w:cstheme="minorHAnsi"/>
          <w:b/>
          <w:sz w:val="24"/>
          <w:szCs w:val="24"/>
        </w:rPr>
        <w:t>Preço Mínimo</w:t>
      </w:r>
      <w:r w:rsidR="000D0028">
        <w:rPr>
          <w:rFonts w:asciiTheme="minorHAnsi" w:hAnsiTheme="minorHAnsi" w:cstheme="minorHAnsi"/>
          <w:sz w:val="24"/>
          <w:szCs w:val="24"/>
        </w:rPr>
        <w:t xml:space="preserve">” buscando da tabela </w:t>
      </w:r>
      <w:r w:rsidR="0096249B" w:rsidRPr="0096249B">
        <w:rPr>
          <w:rFonts w:asciiTheme="minorHAnsi" w:hAnsiTheme="minorHAnsi" w:cstheme="minorHAnsi"/>
          <w:sz w:val="24"/>
          <w:szCs w:val="24"/>
        </w:rPr>
        <w:t>vdp_pre_item_compl.campo = ‘PRECO_MINIMO” and vdp_pre_item_compl.parametro_qtd</w:t>
      </w:r>
      <w:r w:rsidR="0096249B">
        <w:rPr>
          <w:rFonts w:asciiTheme="minorHAnsi" w:hAnsiTheme="minorHAnsi" w:cstheme="minorHAnsi"/>
          <w:sz w:val="24"/>
          <w:szCs w:val="24"/>
        </w:rPr>
        <w:t xml:space="preserve"> ;</w:t>
      </w:r>
    </w:p>
    <w:p w:rsidR="00575331" w:rsidRDefault="00575331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Gravar os campos Preço Alvo e Preço Mínimo na tabela do orçamento para consultas futuras;</w:t>
      </w:r>
    </w:p>
    <w:p w:rsidR="00575331" w:rsidRDefault="00575331" w:rsidP="0096249B">
      <w:pPr>
        <w:pStyle w:val="PargrafodaLista"/>
        <w:ind w:left="0"/>
        <w:rPr>
          <w:rFonts w:asciiTheme="minorHAnsi" w:hAnsiTheme="minorHAnsi" w:cstheme="minorHAnsi"/>
          <w:lang w:eastAsia="en-US"/>
        </w:rPr>
      </w:pPr>
    </w:p>
    <w:p w:rsidR="0096249B" w:rsidRPr="0096249B" w:rsidRDefault="0096249B" w:rsidP="0096249B">
      <w:pPr>
        <w:pStyle w:val="PargrafodaLista"/>
        <w:ind w:left="0"/>
        <w:rPr>
          <w:rFonts w:asciiTheme="minorHAnsi" w:hAnsiTheme="minorHAnsi" w:cstheme="minorHAnsi"/>
          <w:lang w:eastAsia="en-US"/>
        </w:rPr>
      </w:pPr>
      <w:r w:rsidRPr="0096249B">
        <w:rPr>
          <w:rFonts w:asciiTheme="minorHAnsi" w:hAnsiTheme="minorHAnsi" w:cstheme="minorHAnsi"/>
          <w:lang w:eastAsia="en-US"/>
        </w:rPr>
        <w:t>Na relação de itens da proposta, vamos destacar os itens que estiverem nessas condições com uma cor diferente para a linha toda, dessa forma será fácil identifica-los.</w:t>
      </w:r>
    </w:p>
    <w:p w:rsidR="0096249B" w:rsidRPr="0096249B" w:rsidRDefault="00C056C1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96249B" w:rsidRPr="0096249B">
        <w:rPr>
          <w:rFonts w:asciiTheme="minorHAnsi" w:hAnsiTheme="minorHAnsi" w:cstheme="minorHAnsi"/>
          <w:sz w:val="24"/>
          <w:szCs w:val="24"/>
        </w:rPr>
        <w:t>riar um novo filtro na relação de propostas para incluir o Status, assim tanto o representante quanto o aprovador, podem selecionar as propostas que foram bloqueados nessa situação.</w:t>
      </w: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96249B">
        <w:rPr>
          <w:rFonts w:asciiTheme="minorHAnsi" w:hAnsiTheme="minorHAnsi" w:cstheme="minorHAnsi"/>
          <w:sz w:val="24"/>
          <w:szCs w:val="24"/>
        </w:rPr>
        <w:t>Para aprovar a proposta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96249B">
        <w:rPr>
          <w:rFonts w:asciiTheme="minorHAnsi" w:hAnsiTheme="minorHAnsi" w:cstheme="minorHAnsi"/>
          <w:sz w:val="24"/>
          <w:szCs w:val="24"/>
        </w:rPr>
        <w:t xml:space="preserve"> o Aprovador, deverá edita-la e aprovar a partir de um botão que aparecerá no cabeçalho da tela, isso apenas para os usuários </w:t>
      </w:r>
      <w:r>
        <w:rPr>
          <w:rFonts w:asciiTheme="minorHAnsi" w:hAnsiTheme="minorHAnsi" w:cstheme="minorHAnsi"/>
          <w:sz w:val="24"/>
          <w:szCs w:val="24"/>
        </w:rPr>
        <w:t>aprovadores.</w:t>
      </w:r>
      <w:r w:rsidRPr="0096249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96249B">
        <w:rPr>
          <w:rFonts w:asciiTheme="minorHAnsi" w:hAnsiTheme="minorHAnsi" w:cstheme="minorHAnsi"/>
          <w:sz w:val="24"/>
          <w:szCs w:val="24"/>
        </w:rPr>
        <w:t xml:space="preserve">ara os representantes esse botão não aparecerá. Caso não aprove, o pedido permanece no status </w:t>
      </w:r>
      <w:r>
        <w:rPr>
          <w:rFonts w:asciiTheme="minorHAnsi" w:hAnsiTheme="minorHAnsi" w:cstheme="minorHAnsi"/>
          <w:sz w:val="24"/>
          <w:szCs w:val="24"/>
        </w:rPr>
        <w:t>“Necessita Liberação</w:t>
      </w:r>
      <w:r w:rsidRPr="0096249B">
        <w:rPr>
          <w:rFonts w:asciiTheme="minorHAnsi" w:hAnsiTheme="minorHAnsi" w:cstheme="minorHAnsi"/>
          <w:sz w:val="24"/>
          <w:szCs w:val="24"/>
        </w:rPr>
        <w:t xml:space="preserve">”. O Aprovador terá permissão de alterar ou cancelar o pedido se ele assim desejar. </w:t>
      </w: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96249B">
        <w:rPr>
          <w:rFonts w:asciiTheme="minorHAnsi" w:hAnsiTheme="minorHAnsi" w:cstheme="minorHAnsi"/>
          <w:sz w:val="24"/>
          <w:szCs w:val="24"/>
        </w:rPr>
        <w:t>A aprovação será registrada em um arquivo de Log, essa informação aparecerá na consulta da proposta indicando quem aprovou data e hora.</w:t>
      </w: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96249B">
        <w:rPr>
          <w:rFonts w:asciiTheme="minorHAnsi" w:hAnsiTheme="minorHAnsi" w:cstheme="minorHAnsi"/>
          <w:sz w:val="24"/>
          <w:szCs w:val="24"/>
        </w:rPr>
        <w:t>Uma vez aprovada a proposta o representante poderá envia-la para o cliente, mas não poderá mais altera-la mais, qualquer alteração deverá ser feita em uma nova proposta ou pode também cancelar a proposta e emitir uma nova.</w:t>
      </w:r>
    </w:p>
    <w:p w:rsidR="0096249B" w:rsidRPr="0096249B" w:rsidRDefault="0096249B" w:rsidP="0096249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CD3D2C" w:rsidRDefault="00570274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28D570" wp14:editId="64BA76EE">
            <wp:extent cx="6300470" cy="3556000"/>
            <wp:effectExtent l="19050" t="19050" r="24130" b="254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3A9F">
        <w:rPr>
          <w:rFonts w:asciiTheme="minorHAnsi" w:hAnsiTheme="minorHAnsi" w:cstheme="minorHAnsi"/>
          <w:sz w:val="24"/>
          <w:szCs w:val="24"/>
        </w:rPr>
        <w:br/>
        <w:t>Imagem 1</w:t>
      </w:r>
    </w:p>
    <w:p w:rsidR="00153A9F" w:rsidRDefault="00153A9F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153A9F" w:rsidRDefault="00153A9F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2587221" wp14:editId="26C17006">
            <wp:extent cx="6300470" cy="3408045"/>
            <wp:effectExtent l="19050" t="19050" r="24130" b="209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br/>
        <w:t>Imagem 2</w:t>
      </w:r>
    </w:p>
    <w:p w:rsidR="00CD3D2C" w:rsidRDefault="00CD3D2C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CD3D2C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A54BB8" w:rsidRPr="00A54BB8" w:rsidRDefault="00A54BB8" w:rsidP="00A54BB8">
      <w:pPr>
        <w:spacing w:after="1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54BB8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Entrega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Pr="00A54BB8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CD3D2C" w:rsidRDefault="00A54BB8" w:rsidP="00FB782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– Desenvolver rotina em 4gl ou freeform para importar arquivo Excel com laytou pré-estabelecido que grave os dados da ta</w:t>
      </w:r>
      <w:r w:rsidR="004B349A">
        <w:rPr>
          <w:rFonts w:asciiTheme="minorHAnsi" w:hAnsiTheme="minorHAnsi" w:cstheme="minorHAnsi"/>
          <w:sz w:val="24"/>
          <w:szCs w:val="24"/>
        </w:rPr>
        <w:t>bela de preço no Logix (vdp10102 e vdp10103)</w:t>
      </w:r>
    </w:p>
    <w:p w:rsidR="004B349A" w:rsidRDefault="004B349A" w:rsidP="00FB7827">
      <w:pPr>
        <w:rPr>
          <w:rFonts w:asciiTheme="minorHAnsi" w:hAnsiTheme="minorHAnsi" w:cstheme="minorHAnsi"/>
          <w:sz w:val="24"/>
          <w:szCs w:val="24"/>
        </w:rPr>
      </w:pPr>
    </w:p>
    <w:p w:rsidR="004B349A" w:rsidRDefault="004B349A" w:rsidP="00FB782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Sugestão de layout Excel:</w:t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Empresa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Lista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Descrição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242BC3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Vigência</w:t>
      </w:r>
      <w:r w:rsidR="001C16A7" w:rsidRPr="001C16A7">
        <w:rPr>
          <w:rFonts w:asciiTheme="minorHAnsi" w:hAnsiTheme="minorHAnsi" w:cstheme="minorHAnsi"/>
          <w:sz w:val="24"/>
          <w:szCs w:val="24"/>
        </w:rPr>
        <w:t xml:space="preserve"> Inicial</w:t>
      </w:r>
      <w:r w:rsidR="001C16A7"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242BC3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Vigência</w:t>
      </w:r>
      <w:bookmarkStart w:id="1" w:name="_GoBack"/>
      <w:bookmarkEnd w:id="1"/>
      <w:r w:rsidR="001C16A7" w:rsidRPr="001C16A7">
        <w:rPr>
          <w:rFonts w:asciiTheme="minorHAnsi" w:hAnsiTheme="minorHAnsi" w:cstheme="minorHAnsi"/>
          <w:sz w:val="24"/>
          <w:szCs w:val="24"/>
        </w:rPr>
        <w:t xml:space="preserve"> Final</w:t>
      </w:r>
      <w:r w:rsidR="001C16A7"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Bloqueia Pedido?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Bloqueia Faturamento?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Moeda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UF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Cliente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AEN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Item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1C16A7" w:rsidRP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Preço Unitário</w:t>
      </w:r>
      <w:r w:rsidRPr="001C16A7">
        <w:rPr>
          <w:rFonts w:asciiTheme="minorHAnsi" w:hAnsiTheme="minorHAnsi" w:cstheme="minorHAnsi"/>
          <w:sz w:val="24"/>
          <w:szCs w:val="24"/>
        </w:rPr>
        <w:tab/>
      </w:r>
    </w:p>
    <w:p w:rsidR="004B349A" w:rsidRDefault="001C16A7" w:rsidP="001C16A7">
      <w:pPr>
        <w:rPr>
          <w:rFonts w:asciiTheme="minorHAnsi" w:hAnsiTheme="minorHAnsi" w:cstheme="minorHAnsi"/>
          <w:sz w:val="24"/>
          <w:szCs w:val="24"/>
        </w:rPr>
      </w:pPr>
      <w:r w:rsidRPr="001C16A7">
        <w:rPr>
          <w:rFonts w:asciiTheme="minorHAnsi" w:hAnsiTheme="minorHAnsi" w:cstheme="minorHAnsi"/>
          <w:sz w:val="24"/>
          <w:szCs w:val="24"/>
        </w:rPr>
        <w:t>Preço Mínimo</w:t>
      </w:r>
    </w:p>
    <w:p w:rsid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</w:p>
    <w:p w:rsidR="001C16A7" w:rsidRDefault="001C16A7" w:rsidP="001C16A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importar verificar se a tabela já existe no Logix. Se a tabela existir, perguntar ao usuário se pode apagar a tabela e carregar a nova. Se a resposta for Não, cancelar a carga. Se a resposta for sim, apagar todos os registros e carregar a nova tabela. </w:t>
      </w:r>
    </w:p>
    <w:p w:rsidR="00CD3D2C" w:rsidRDefault="001C16A7" w:rsidP="00FB782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Caso a tabela não exista no Logix, carregar após confirmação do usuário.</w:t>
      </w: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  <w:sectPr w:rsidR="00242BC3" w:rsidSect="002A3C30">
          <w:headerReference w:type="default" r:id="rId12"/>
          <w:footerReference w:type="even" r:id="rId13"/>
          <w:footerReference w:type="default" r:id="rId14"/>
          <w:type w:val="continuous"/>
          <w:pgSz w:w="11907" w:h="16840" w:code="9"/>
          <w:pgMar w:top="600" w:right="851" w:bottom="1080" w:left="1134" w:header="360" w:footer="273" w:gutter="0"/>
          <w:cols w:space="720"/>
          <w:docGrid w:linePitch="360"/>
        </w:sectPr>
      </w:pPr>
    </w:p>
    <w:tbl>
      <w:tblPr>
        <w:tblW w:w="1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549"/>
        <w:gridCol w:w="1006"/>
        <w:gridCol w:w="1520"/>
        <w:gridCol w:w="1420"/>
        <w:gridCol w:w="1460"/>
        <w:gridCol w:w="1380"/>
        <w:gridCol w:w="775"/>
        <w:gridCol w:w="383"/>
        <w:gridCol w:w="760"/>
        <w:gridCol w:w="1033"/>
        <w:gridCol w:w="1811"/>
        <w:gridCol w:w="1060"/>
        <w:gridCol w:w="1020"/>
      </w:tblGrid>
      <w:tr w:rsidR="00242BC3" w:rsidRPr="00242BC3" w:rsidTr="00242BC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Emp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Vigencia Inicial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Vigencia Final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Bloqueia Ped?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Bloqueia Fat?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Moeda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UF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cliente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AEN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Item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Preço Unit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Preço Mín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  <w:tr w:rsidR="00242BC3" w:rsidRPr="00242BC3" w:rsidTr="00242BC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01/01/2020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00000000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0010400PT000016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BC3" w:rsidRPr="00242BC3" w:rsidRDefault="00242BC3" w:rsidP="00242B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242BC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9,43</w:t>
            </w:r>
          </w:p>
        </w:tc>
      </w:tr>
    </w:tbl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</w:pPr>
    </w:p>
    <w:p w:rsidR="00242BC3" w:rsidRDefault="00242BC3" w:rsidP="00FB7827">
      <w:pPr>
        <w:rPr>
          <w:rFonts w:asciiTheme="minorHAnsi" w:hAnsiTheme="minorHAnsi" w:cstheme="minorHAnsi"/>
          <w:sz w:val="24"/>
          <w:szCs w:val="24"/>
        </w:rPr>
        <w:sectPr w:rsidR="00242BC3" w:rsidSect="00242BC3">
          <w:type w:val="continuous"/>
          <w:pgSz w:w="16840" w:h="11907" w:orient="landscape" w:code="9"/>
          <w:pgMar w:top="1134" w:right="601" w:bottom="851" w:left="1077" w:header="357" w:footer="272" w:gutter="0"/>
          <w:cols w:space="720"/>
          <w:docGrid w:linePitch="360"/>
        </w:sectPr>
      </w:pPr>
    </w:p>
    <w:p w:rsidR="00CD3D2C" w:rsidRDefault="00CD3D2C" w:rsidP="00CD3D2C">
      <w:pPr>
        <w:pStyle w:val="Ttulo1"/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Alterações no Escopo</w:t>
      </w:r>
    </w:p>
    <w:p w:rsidR="00CD3D2C" w:rsidRDefault="00CD3D2C" w:rsidP="00CD3D2C">
      <w:pPr>
        <w:rPr>
          <w:rFonts w:ascii="Verdana" w:hAnsi="Verdana"/>
          <w:sz w:val="18"/>
        </w:rPr>
      </w:pPr>
    </w:p>
    <w:p w:rsidR="00CD3D2C" w:rsidRDefault="00CD3D2C" w:rsidP="00CD3D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N/A</w:t>
      </w:r>
    </w:p>
    <w:p w:rsidR="00CD3D2C" w:rsidRDefault="00CD3D2C" w:rsidP="00CD3D2C">
      <w:pPr>
        <w:rPr>
          <w:rFonts w:asciiTheme="minorHAnsi" w:hAnsiTheme="minorHAnsi" w:cstheme="minorHAnsi"/>
          <w:sz w:val="24"/>
          <w:szCs w:val="24"/>
        </w:rPr>
      </w:pPr>
    </w:p>
    <w:p w:rsidR="00CD3D2C" w:rsidRDefault="00CD3D2C" w:rsidP="00CD3D2C">
      <w:pPr>
        <w:pStyle w:val="Ttulo1"/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/>
          <w:b w:val="0"/>
          <w:i/>
          <w:color w:val="C0C0C0"/>
          <w:sz w:val="24"/>
          <w:szCs w:val="28"/>
          <w:lang w:val="pt-B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Aprovadores</w:t>
      </w:r>
    </w:p>
    <w:p w:rsidR="00CD3D2C" w:rsidRDefault="00CD3D2C" w:rsidP="00CD3D2C">
      <w:pPr>
        <w:rPr>
          <w:rFonts w:ascii="Verdana" w:hAnsi="Verdana"/>
          <w:sz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984"/>
        <w:gridCol w:w="3680"/>
      </w:tblGrid>
      <w:tr w:rsidR="00CD3D2C" w:rsidTr="00CD3D2C">
        <w:trPr>
          <w:trHeight w:val="368"/>
        </w:trPr>
        <w:tc>
          <w:tcPr>
            <w:tcW w:w="4248" w:type="dxa"/>
            <w:shd w:val="clear" w:color="auto" w:fill="D9D9D9" w:themeFill="background1" w:themeFillShade="D9"/>
          </w:tcPr>
          <w:p w:rsidR="00CD3D2C" w:rsidRDefault="00CD3D2C" w:rsidP="00CD3D2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D3D2C" w:rsidRDefault="00CD3D2C" w:rsidP="00CD3D2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CD3D2C" w:rsidRDefault="00CD3D2C" w:rsidP="00CD3D2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Assinatura</w:t>
            </w:r>
          </w:p>
        </w:tc>
      </w:tr>
      <w:tr w:rsidR="00CD3D2C" w:rsidTr="00CD3D2C">
        <w:trPr>
          <w:trHeight w:val="416"/>
        </w:trPr>
        <w:tc>
          <w:tcPr>
            <w:tcW w:w="4248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0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D3D2C" w:rsidTr="00CD3D2C">
        <w:trPr>
          <w:trHeight w:val="408"/>
        </w:trPr>
        <w:tc>
          <w:tcPr>
            <w:tcW w:w="4248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0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D3D2C" w:rsidTr="00CD3D2C">
        <w:trPr>
          <w:trHeight w:val="428"/>
        </w:trPr>
        <w:tc>
          <w:tcPr>
            <w:tcW w:w="4248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0" w:type="dxa"/>
          </w:tcPr>
          <w:p w:rsidR="00CD3D2C" w:rsidRDefault="00CD3D2C" w:rsidP="00CD3D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D3D2C" w:rsidRDefault="00CD3D2C" w:rsidP="00CD3D2C">
      <w:pPr>
        <w:pStyle w:val="Cabealho"/>
        <w:tabs>
          <w:tab w:val="clear" w:pos="4419"/>
          <w:tab w:val="clear" w:pos="8838"/>
        </w:tabs>
      </w:pPr>
      <w:r w:rsidRPr="00FD418C">
        <w:rPr>
          <w:rFonts w:ascii="Calibri" w:hAnsi="Calibri"/>
          <w:i/>
          <w:iCs/>
        </w:rPr>
        <w:t>* Favor rubricar todas as páginas deste documento.</w:t>
      </w:r>
    </w:p>
    <w:p w:rsidR="00CD3D2C" w:rsidRPr="00FB7827" w:rsidRDefault="00CD3D2C" w:rsidP="00CD3D2C">
      <w:pPr>
        <w:rPr>
          <w:rFonts w:asciiTheme="minorHAnsi" w:hAnsiTheme="minorHAnsi" w:cstheme="minorHAnsi"/>
          <w:sz w:val="24"/>
          <w:szCs w:val="24"/>
        </w:rPr>
      </w:pPr>
    </w:p>
    <w:sectPr w:rsidR="00CD3D2C" w:rsidRPr="00FB7827" w:rsidSect="00242BC3">
      <w:type w:val="continuous"/>
      <w:pgSz w:w="11907" w:h="16840" w:code="9"/>
      <w:pgMar w:top="601" w:right="851" w:bottom="1077" w:left="1134" w:header="357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ABE" w:rsidRDefault="00205ABE">
      <w:r>
        <w:separator/>
      </w:r>
    </w:p>
  </w:endnote>
  <w:endnote w:type="continuationSeparator" w:id="0">
    <w:p w:rsidR="00205ABE" w:rsidRDefault="0020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2C" w:rsidRDefault="006660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602C" w:rsidRDefault="0066602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2C" w:rsidRDefault="0066602C" w:rsidP="005A1CC4">
    <w:pPr>
      <w:pStyle w:val="Rodap"/>
      <w:pBdr>
        <w:bottom w:val="thickThinSmallGap" w:sz="24" w:space="1" w:color="7F7F7F"/>
      </w:pBdr>
      <w:spacing w:line="360" w:lineRule="auto"/>
      <w:ind w:right="360"/>
      <w:jc w:val="center"/>
      <w:rPr>
        <w:rFonts w:ascii="Verdana" w:hAnsi="Verdana"/>
        <w:i/>
        <w:color w:val="808080"/>
        <w:sz w:val="12"/>
        <w:szCs w:val="12"/>
      </w:rPr>
    </w:pPr>
  </w:p>
  <w:p w:rsidR="0066602C" w:rsidRDefault="00780303" w:rsidP="005A1CC4">
    <w:pPr>
      <w:pStyle w:val="Rodap"/>
      <w:spacing w:line="360" w:lineRule="auto"/>
      <w:ind w:right="360"/>
      <w:jc w:val="right"/>
    </w:pPr>
    <w:r>
      <w:rPr>
        <w:rFonts w:ascii="Verdana" w:hAnsi="Verdana"/>
        <w:i/>
        <w:color w:val="808080"/>
        <w:sz w:val="12"/>
        <w:szCs w:val="12"/>
      </w:rPr>
      <w:t>AV.</w:t>
    </w:r>
    <w:r>
      <w:rPr>
        <w:rFonts w:ascii="Verdana" w:hAnsi="Verdana"/>
        <w:i/>
        <w:color w:val="808080"/>
        <w:sz w:val="12"/>
        <w:szCs w:val="12"/>
        <w:lang w:val="pt-BR"/>
      </w:rPr>
      <w:t xml:space="preserve"> DOM PEDRO II, 1.641 1º ANDAR </w:t>
    </w:r>
    <w:r w:rsidR="0066602C" w:rsidRPr="00854935">
      <w:rPr>
        <w:rFonts w:ascii="Verdana" w:hAnsi="Verdana"/>
        <w:i/>
        <w:color w:val="808080"/>
        <w:sz w:val="12"/>
        <w:szCs w:val="12"/>
      </w:rPr>
      <w:t xml:space="preserve">– </w:t>
    </w:r>
    <w:r>
      <w:rPr>
        <w:rFonts w:ascii="Verdana" w:hAnsi="Verdana"/>
        <w:i/>
        <w:color w:val="808080"/>
        <w:sz w:val="12"/>
        <w:szCs w:val="12"/>
        <w:lang w:val="pt-BR"/>
      </w:rPr>
      <w:t>BAIRRO CAMPESTRE</w:t>
    </w:r>
    <w:r w:rsidR="0066602C" w:rsidRPr="00854935">
      <w:rPr>
        <w:rFonts w:ascii="Verdana" w:hAnsi="Verdana"/>
        <w:i/>
        <w:color w:val="808080"/>
        <w:sz w:val="12"/>
        <w:szCs w:val="12"/>
      </w:rPr>
      <w:t xml:space="preserve"> - CEP </w:t>
    </w:r>
    <w:r>
      <w:rPr>
        <w:rFonts w:ascii="Verdana" w:hAnsi="Verdana"/>
        <w:i/>
        <w:color w:val="808080"/>
        <w:sz w:val="12"/>
        <w:szCs w:val="12"/>
      </w:rPr>
      <w:t>0</w:t>
    </w:r>
    <w:r>
      <w:rPr>
        <w:rFonts w:ascii="Verdana" w:hAnsi="Verdana"/>
        <w:i/>
        <w:color w:val="808080"/>
        <w:sz w:val="12"/>
        <w:szCs w:val="12"/>
        <w:lang w:val="pt-BR"/>
      </w:rPr>
      <w:t>9080-111</w:t>
    </w:r>
    <w:r w:rsidR="0066602C" w:rsidRPr="00854935">
      <w:rPr>
        <w:rFonts w:ascii="Verdana" w:hAnsi="Verdana"/>
        <w:i/>
        <w:color w:val="808080"/>
        <w:sz w:val="12"/>
        <w:szCs w:val="12"/>
      </w:rPr>
      <w:t xml:space="preserve"> – </w:t>
    </w:r>
    <w:r w:rsidR="0066602C">
      <w:rPr>
        <w:rFonts w:ascii="Verdana" w:hAnsi="Verdana"/>
        <w:i/>
        <w:color w:val="808080"/>
        <w:sz w:val="12"/>
        <w:szCs w:val="12"/>
      </w:rPr>
      <w:t>S</w:t>
    </w:r>
    <w:r>
      <w:rPr>
        <w:rFonts w:ascii="Verdana" w:hAnsi="Verdana"/>
        <w:i/>
        <w:color w:val="808080"/>
        <w:sz w:val="12"/>
        <w:szCs w:val="12"/>
        <w:lang w:val="pt-BR"/>
      </w:rPr>
      <w:t>ANTO ANDRÉ</w:t>
    </w:r>
    <w:r w:rsidR="0066602C" w:rsidRPr="00854935">
      <w:rPr>
        <w:rFonts w:ascii="Verdana" w:hAnsi="Verdana"/>
        <w:i/>
        <w:color w:val="808080"/>
        <w:sz w:val="12"/>
        <w:szCs w:val="12"/>
      </w:rPr>
      <w:t xml:space="preserve"> – SP - FONE</w:t>
    </w:r>
    <w:r>
      <w:rPr>
        <w:rFonts w:ascii="Verdana" w:hAnsi="Verdana"/>
        <w:i/>
        <w:color w:val="808080"/>
        <w:sz w:val="12"/>
        <w:szCs w:val="12"/>
      </w:rPr>
      <w:t xml:space="preserve"> – (11</w:t>
    </w:r>
    <w:r w:rsidR="0066602C" w:rsidRPr="00854935">
      <w:rPr>
        <w:rFonts w:ascii="Verdana" w:hAnsi="Verdana"/>
        <w:i/>
        <w:color w:val="808080"/>
        <w:sz w:val="12"/>
        <w:szCs w:val="12"/>
      </w:rPr>
      <w:t xml:space="preserve">) </w:t>
    </w:r>
    <w:r>
      <w:rPr>
        <w:rFonts w:ascii="Verdana" w:hAnsi="Verdana"/>
        <w:i/>
        <w:color w:val="808080"/>
        <w:sz w:val="12"/>
        <w:szCs w:val="12"/>
        <w:lang w:val="pt-BR"/>
      </w:rPr>
      <w:t xml:space="preserve">4991-6667         </w:t>
    </w:r>
    <w:r w:rsidR="0066602C">
      <w:rPr>
        <w:rFonts w:ascii="Verdana" w:hAnsi="Verdana"/>
        <w:i/>
        <w:color w:val="808080"/>
        <w:sz w:val="12"/>
        <w:szCs w:val="12"/>
      </w:rPr>
      <w:t xml:space="preserve">  </w:t>
    </w:r>
    <w:r w:rsidR="0066602C">
      <w:fldChar w:fldCharType="begin"/>
    </w:r>
    <w:r w:rsidR="0066602C">
      <w:instrText xml:space="preserve"> PAGE   \* MERGEFORMAT </w:instrText>
    </w:r>
    <w:r w:rsidR="0066602C">
      <w:fldChar w:fldCharType="separate"/>
    </w:r>
    <w:r w:rsidR="00A8257D">
      <w:rPr>
        <w:noProof/>
      </w:rPr>
      <w:t>1</w:t>
    </w:r>
    <w:r w:rsidR="0066602C">
      <w:fldChar w:fldCharType="end"/>
    </w:r>
  </w:p>
  <w:p w:rsidR="0066602C" w:rsidRPr="005A1CC4" w:rsidRDefault="0066602C" w:rsidP="005A1CC4">
    <w:pPr>
      <w:pStyle w:val="Rodap"/>
      <w:rPr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ABE" w:rsidRDefault="00205ABE">
      <w:r>
        <w:separator/>
      </w:r>
    </w:p>
  </w:footnote>
  <w:footnote w:type="continuationSeparator" w:id="0">
    <w:p w:rsidR="00205ABE" w:rsidRDefault="00205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0C8" w:rsidRPr="00172788" w:rsidRDefault="00524218" w:rsidP="00172788">
    <w:pPr>
      <w:pStyle w:val="Cabealho"/>
      <w:ind w:firstLine="1416"/>
      <w:jc w:val="right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268605</wp:posOffset>
          </wp:positionV>
          <wp:extent cx="1199515" cy="426085"/>
          <wp:effectExtent l="0" t="0" r="0" b="0"/>
          <wp:wrapNone/>
          <wp:docPr id="6" name="Imagem 6" descr="ace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 descr="acee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22" t="5247" r="5103" b="19011"/>
                  <a:stretch>
                    <a:fillRect/>
                  </a:stretch>
                </pic:blipFill>
                <pic:spPr bwMode="auto">
                  <a:xfrm>
                    <a:off x="0" y="0"/>
                    <a:ext cx="1199515" cy="426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02C">
      <w:rPr>
        <w:rFonts w:ascii="Verdana" w:hAnsi="Verdana"/>
        <w:sz w:val="18"/>
      </w:rPr>
      <w:t xml:space="preserve">                                          </w:t>
    </w:r>
    <w:r w:rsidR="0066602C" w:rsidRPr="00524218">
      <w:rPr>
        <w:i/>
        <w:outline/>
        <w:color w:val="000080"/>
        <w:sz w:val="36"/>
        <w14:textOutline w14:w="9525" w14:cap="flat" w14:cmpd="sng" w14:algn="ctr">
          <w14:solidFill>
            <w14:srgbClr w14:val="000080"/>
          </w14:solidFill>
          <w14:prstDash w14:val="solid"/>
          <w14:round/>
        </w14:textOutline>
        <w14:textFill>
          <w14:noFill/>
        </w14:textFill>
      </w:rPr>
      <w:t xml:space="preserve">                                               </w:t>
    </w:r>
    <w:r w:rsidR="009A0525" w:rsidRPr="00524218">
      <w:rPr>
        <w:i/>
        <w:outline/>
        <w:color w:val="000080"/>
        <w:sz w:val="36"/>
        <w14:textOutline w14:w="9525" w14:cap="flat" w14:cmpd="sng" w14:algn="ctr">
          <w14:solidFill>
            <w14:srgbClr w14:val="000080"/>
          </w14:solidFill>
          <w14:prstDash w14:val="solid"/>
          <w14:round/>
        </w14:textOutline>
        <w14:textFill>
          <w14:noFill/>
        </w14:textFill>
      </w:rPr>
      <w:t xml:space="preserve">                   </w:t>
    </w:r>
  </w:p>
  <w:p w:rsidR="004B70C8" w:rsidRPr="00524218" w:rsidRDefault="004B70C8" w:rsidP="00224FE6">
    <w:pPr>
      <w:pStyle w:val="Cabealho"/>
      <w:rPr>
        <w:rFonts w:ascii="Verdana" w:hAnsi="Verdana"/>
        <w:i/>
        <w:outline/>
        <w:color w:val="808080"/>
        <w:sz w:val="16"/>
        <w:szCs w:val="16"/>
        <w14:textOutline w14:w="9525" w14:cap="flat" w14:cmpd="sng" w14:algn="ctr">
          <w14:solidFill>
            <w14:srgbClr w14:val="808080"/>
          </w14:solidFill>
          <w14:prstDash w14:val="solid"/>
          <w14:round/>
        </w14:textOutline>
        <w14:textFill>
          <w14:noFill/>
        </w14:textFill>
      </w:rPr>
    </w:pPr>
  </w:p>
  <w:p w:rsidR="0066602C" w:rsidRDefault="0066602C" w:rsidP="00224FE6">
    <w:pPr>
      <w:pStyle w:val="Cabealho"/>
      <w:rPr>
        <w:rFonts w:ascii="Verdana" w:hAnsi="Verdana"/>
        <w:b/>
        <w:i/>
        <w:color w:val="808080"/>
        <w:spacing w:val="20"/>
        <w:sz w:val="14"/>
        <w:szCs w:val="14"/>
      </w:rPr>
    </w:pPr>
    <w:r w:rsidRPr="00524218">
      <w:rPr>
        <w:rFonts w:ascii="Verdana" w:hAnsi="Verdana"/>
        <w:i/>
        <w:outline/>
        <w:color w:val="808080"/>
        <w:sz w:val="16"/>
        <w:szCs w:val="16"/>
        <w14:textOutline w14:w="9525" w14:cap="flat" w14:cmpd="sng" w14:algn="ctr">
          <w14:solidFill>
            <w14:srgbClr w14:val="808080"/>
          </w14:solidFill>
          <w14:prstDash w14:val="solid"/>
          <w14:round/>
        </w14:textOutline>
        <w14:textFill>
          <w14:noFill/>
        </w14:textFill>
      </w:rPr>
      <w:t>Gestão Empresarial</w:t>
    </w:r>
    <w:r w:rsidRPr="003068E8">
      <w:rPr>
        <w:i/>
        <w:color w:val="000080"/>
        <w:sz w:val="36"/>
      </w:rPr>
      <w:t xml:space="preserve">                                </w:t>
    </w:r>
    <w:r w:rsidRPr="003068E8">
      <w:rPr>
        <w:rFonts w:ascii="Verdana" w:hAnsi="Verdana"/>
        <w:b/>
        <w:i/>
        <w:color w:val="808080"/>
        <w:spacing w:val="20"/>
        <w:sz w:val="14"/>
        <w:szCs w:val="14"/>
      </w:rPr>
      <w:t xml:space="preserve">  </w:t>
    </w:r>
  </w:p>
  <w:p w:rsidR="004B70C8" w:rsidRDefault="004B70C8" w:rsidP="00224FE6">
    <w:pPr>
      <w:pStyle w:val="Cabealho"/>
      <w:rPr>
        <w:rFonts w:ascii="Verdana" w:hAnsi="Verdana"/>
        <w:b/>
        <w:i/>
        <w:color w:val="808080"/>
        <w:spacing w:val="20"/>
        <w:sz w:val="14"/>
        <w:szCs w:val="14"/>
      </w:rPr>
    </w:pPr>
  </w:p>
  <w:p w:rsidR="004B70C8" w:rsidRDefault="004B70C8" w:rsidP="00224FE6">
    <w:pPr>
      <w:pStyle w:val="Cabealho"/>
      <w:rPr>
        <w:rFonts w:ascii="Verdana" w:hAnsi="Verdana"/>
        <w:b/>
        <w:i/>
        <w:color w:val="808080"/>
        <w:spacing w:val="20"/>
        <w:sz w:val="14"/>
        <w:szCs w:val="14"/>
      </w:rPr>
    </w:pPr>
  </w:p>
  <w:p w:rsidR="0066602C" w:rsidRDefault="00205ABE">
    <w:r>
      <w:pict>
        <v:rect id="_x0000_i1025" style="width:0;height:1.5pt" o:hralign="center" o:hrstd="t" o:hr="t" fillcolor="#a0a0a0" stroked="f"/>
      </w:pict>
    </w:r>
  </w:p>
  <w:p w:rsidR="004B70C8" w:rsidRDefault="004B70C8"/>
  <w:p w:rsidR="004B70C8" w:rsidRDefault="004B70C8"/>
  <w:p w:rsidR="0066602C" w:rsidRDefault="006660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1304" w:hanging="1304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0" w:hanging="708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lowerLetter"/>
      <w:pStyle w:val="Ttulo4"/>
      <w:lvlText w:val="%4)"/>
      <w:legacy w:legacy="1" w:legacySpace="0" w:legacyIndent="708"/>
      <w:lvlJc w:val="left"/>
      <w:pPr>
        <w:ind w:left="272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428" w:hanging="708"/>
      </w:pPr>
    </w:lvl>
    <w:lvl w:ilvl="5">
      <w:start w:val="1"/>
      <w:numFmt w:val="lowerLetter"/>
      <w:pStyle w:val="Ttulo6"/>
      <w:lvlText w:val="(%6)"/>
      <w:legacy w:legacy="1" w:legacySpace="0" w:legacyIndent="708"/>
      <w:lvlJc w:val="left"/>
      <w:pPr>
        <w:ind w:left="4136" w:hanging="708"/>
      </w:pPr>
    </w:lvl>
    <w:lvl w:ilvl="6">
      <w:start w:val="1"/>
      <w:numFmt w:val="lowerRoman"/>
      <w:pStyle w:val="Ttulo7"/>
      <w:lvlText w:val="(%7)"/>
      <w:legacy w:legacy="1" w:legacySpace="0" w:legacyIndent="708"/>
      <w:lvlJc w:val="left"/>
      <w:pPr>
        <w:ind w:left="4844" w:hanging="708"/>
      </w:pPr>
    </w:lvl>
    <w:lvl w:ilvl="7">
      <w:start w:val="1"/>
      <w:numFmt w:val="lowerLetter"/>
      <w:pStyle w:val="Ttulo8"/>
      <w:lvlText w:val="(%8)"/>
      <w:legacy w:legacy="1" w:legacySpace="0" w:legacyIndent="708"/>
      <w:lvlJc w:val="left"/>
      <w:pPr>
        <w:ind w:left="5552" w:hanging="708"/>
      </w:pPr>
    </w:lvl>
    <w:lvl w:ilvl="8">
      <w:start w:val="1"/>
      <w:numFmt w:val="lowerRoman"/>
      <w:pStyle w:val="Ttulo9"/>
      <w:lvlText w:val="(%9)"/>
      <w:legacy w:legacy="1" w:legacySpace="0" w:legacyIndent="708"/>
      <w:lvlJc w:val="left"/>
      <w:pPr>
        <w:ind w:left="6260" w:hanging="708"/>
      </w:pPr>
    </w:lvl>
  </w:abstractNum>
  <w:abstractNum w:abstractNumId="1" w15:restartNumberingAfterBreak="0">
    <w:nsid w:val="01C76279"/>
    <w:multiLevelType w:val="hybridMultilevel"/>
    <w:tmpl w:val="2316698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90F9A"/>
    <w:multiLevelType w:val="hybridMultilevel"/>
    <w:tmpl w:val="82B833C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5F480F"/>
    <w:multiLevelType w:val="hybridMultilevel"/>
    <w:tmpl w:val="25909010"/>
    <w:lvl w:ilvl="0" w:tplc="4F82BB7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214E6"/>
    <w:multiLevelType w:val="hybridMultilevel"/>
    <w:tmpl w:val="4D226F06"/>
    <w:lvl w:ilvl="0" w:tplc="1AE05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B7C5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CD48C7"/>
    <w:multiLevelType w:val="multilevel"/>
    <w:tmpl w:val="194CD752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4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65"/>
        </w:tabs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25"/>
        </w:tabs>
        <w:ind w:left="3225" w:hanging="2520"/>
      </w:pPr>
      <w:rPr>
        <w:rFonts w:hint="default"/>
      </w:rPr>
    </w:lvl>
  </w:abstractNum>
  <w:abstractNum w:abstractNumId="7" w15:restartNumberingAfterBreak="0">
    <w:nsid w:val="14386EC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4C122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7622E8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B50AC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CE06474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2" w15:restartNumberingAfterBreak="0">
    <w:nsid w:val="218775DE"/>
    <w:multiLevelType w:val="singleLevel"/>
    <w:tmpl w:val="0416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2191745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3AC4453"/>
    <w:multiLevelType w:val="hybridMultilevel"/>
    <w:tmpl w:val="F27E72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007D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8AE6324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28B55E5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2C254BA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2E9C63B2"/>
    <w:multiLevelType w:val="hybridMultilevel"/>
    <w:tmpl w:val="F22E877C"/>
    <w:lvl w:ilvl="0" w:tplc="533C8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0" w15:restartNumberingAfterBreak="0">
    <w:nsid w:val="2EFF1C4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2F6D1F4B"/>
    <w:multiLevelType w:val="singleLevel"/>
    <w:tmpl w:val="0416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2" w15:restartNumberingAfterBreak="0">
    <w:nsid w:val="300A2656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33F2ECE"/>
    <w:multiLevelType w:val="hybridMultilevel"/>
    <w:tmpl w:val="B21C6958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4" w15:restartNumberingAfterBreak="0">
    <w:nsid w:val="34CF17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58279C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7D076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B2B1D1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CB11E8E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3CFF3757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DA060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3E7429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42B85D0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43E56364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44787F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4E927D9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52C87C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52F36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82B3C85"/>
    <w:multiLevelType w:val="hybridMultilevel"/>
    <w:tmpl w:val="006A48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E118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5CCC4BD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5E8673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6143005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7A1675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5" w15:restartNumberingAfterBreak="0">
    <w:nsid w:val="6FFE265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73C528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54C3AE7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9"/>
  </w:num>
  <w:num w:numId="3">
    <w:abstractNumId w:val="30"/>
  </w:num>
  <w:num w:numId="4">
    <w:abstractNumId w:val="24"/>
  </w:num>
  <w:num w:numId="5">
    <w:abstractNumId w:val="5"/>
  </w:num>
  <w:num w:numId="6">
    <w:abstractNumId w:val="37"/>
  </w:num>
  <w:num w:numId="7">
    <w:abstractNumId w:val="46"/>
  </w:num>
  <w:num w:numId="8">
    <w:abstractNumId w:val="28"/>
  </w:num>
  <w:num w:numId="9">
    <w:abstractNumId w:val="6"/>
  </w:num>
  <w:num w:numId="10">
    <w:abstractNumId w:val="35"/>
  </w:num>
  <w:num w:numId="11">
    <w:abstractNumId w:val="40"/>
  </w:num>
  <w:num w:numId="12">
    <w:abstractNumId w:val="38"/>
  </w:num>
  <w:num w:numId="13">
    <w:abstractNumId w:val="15"/>
  </w:num>
  <w:num w:numId="14">
    <w:abstractNumId w:val="33"/>
  </w:num>
  <w:num w:numId="15">
    <w:abstractNumId w:val="25"/>
  </w:num>
  <w:num w:numId="16">
    <w:abstractNumId w:val="17"/>
  </w:num>
  <w:num w:numId="17">
    <w:abstractNumId w:val="29"/>
  </w:num>
  <w:num w:numId="18">
    <w:abstractNumId w:val="7"/>
  </w:num>
  <w:num w:numId="19">
    <w:abstractNumId w:val="36"/>
  </w:num>
  <w:num w:numId="20">
    <w:abstractNumId w:val="47"/>
  </w:num>
  <w:num w:numId="21">
    <w:abstractNumId w:val="42"/>
  </w:num>
  <w:num w:numId="22">
    <w:abstractNumId w:val="21"/>
  </w:num>
  <w:num w:numId="23">
    <w:abstractNumId w:val="32"/>
  </w:num>
  <w:num w:numId="24">
    <w:abstractNumId w:val="0"/>
  </w:num>
  <w:num w:numId="25">
    <w:abstractNumId w:val="13"/>
  </w:num>
  <w:num w:numId="26">
    <w:abstractNumId w:val="31"/>
  </w:num>
  <w:num w:numId="27">
    <w:abstractNumId w:val="20"/>
  </w:num>
  <w:num w:numId="28">
    <w:abstractNumId w:val="22"/>
  </w:num>
  <w:num w:numId="29">
    <w:abstractNumId w:val="11"/>
  </w:num>
  <w:num w:numId="30">
    <w:abstractNumId w:val="12"/>
  </w:num>
  <w:num w:numId="31">
    <w:abstractNumId w:val="19"/>
  </w:num>
  <w:num w:numId="32">
    <w:abstractNumId w:val="23"/>
  </w:num>
  <w:num w:numId="33">
    <w:abstractNumId w:val="26"/>
  </w:num>
  <w:num w:numId="34">
    <w:abstractNumId w:val="41"/>
  </w:num>
  <w:num w:numId="35">
    <w:abstractNumId w:val="16"/>
  </w:num>
  <w:num w:numId="36">
    <w:abstractNumId w:val="10"/>
  </w:num>
  <w:num w:numId="37">
    <w:abstractNumId w:val="44"/>
  </w:num>
  <w:num w:numId="38">
    <w:abstractNumId w:val="8"/>
  </w:num>
  <w:num w:numId="39">
    <w:abstractNumId w:val="18"/>
  </w:num>
  <w:num w:numId="40">
    <w:abstractNumId w:val="34"/>
  </w:num>
  <w:num w:numId="41">
    <w:abstractNumId w:val="45"/>
  </w:num>
  <w:num w:numId="42">
    <w:abstractNumId w:val="27"/>
  </w:num>
  <w:num w:numId="43">
    <w:abstractNumId w:val="1"/>
  </w:num>
  <w:num w:numId="44">
    <w:abstractNumId w:val="2"/>
  </w:num>
  <w:num w:numId="45">
    <w:abstractNumId w:val="36"/>
  </w:num>
  <w:num w:numId="46">
    <w:abstractNumId w:val="14"/>
  </w:num>
  <w:num w:numId="47">
    <w:abstractNumId w:val="39"/>
  </w:num>
  <w:num w:numId="48">
    <w:abstractNumId w:val="4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rokecolor="#7f7f7f">
      <v:stroke color="#7f7f7f"/>
      <o:colormru v:ext="edit" colors="#f96,#ddd,#c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C9"/>
    <w:rsid w:val="000037C9"/>
    <w:rsid w:val="00003A78"/>
    <w:rsid w:val="0000515F"/>
    <w:rsid w:val="00005DF4"/>
    <w:rsid w:val="00006041"/>
    <w:rsid w:val="000105C1"/>
    <w:rsid w:val="00011366"/>
    <w:rsid w:val="00011868"/>
    <w:rsid w:val="00012264"/>
    <w:rsid w:val="000140C5"/>
    <w:rsid w:val="0001535C"/>
    <w:rsid w:val="00015A31"/>
    <w:rsid w:val="00016943"/>
    <w:rsid w:val="00016AA2"/>
    <w:rsid w:val="000209EA"/>
    <w:rsid w:val="00021549"/>
    <w:rsid w:val="00022103"/>
    <w:rsid w:val="00024657"/>
    <w:rsid w:val="00024A73"/>
    <w:rsid w:val="0002514A"/>
    <w:rsid w:val="00025B5C"/>
    <w:rsid w:val="00026417"/>
    <w:rsid w:val="000267B8"/>
    <w:rsid w:val="00026B8C"/>
    <w:rsid w:val="00027E3F"/>
    <w:rsid w:val="00030650"/>
    <w:rsid w:val="00031975"/>
    <w:rsid w:val="000321D7"/>
    <w:rsid w:val="00035248"/>
    <w:rsid w:val="000352AF"/>
    <w:rsid w:val="00042CEF"/>
    <w:rsid w:val="00043425"/>
    <w:rsid w:val="0004576F"/>
    <w:rsid w:val="000471F9"/>
    <w:rsid w:val="000479AF"/>
    <w:rsid w:val="00047EBE"/>
    <w:rsid w:val="00052916"/>
    <w:rsid w:val="000537FC"/>
    <w:rsid w:val="000556F3"/>
    <w:rsid w:val="00057A79"/>
    <w:rsid w:val="000620D2"/>
    <w:rsid w:val="000639CA"/>
    <w:rsid w:val="00063A39"/>
    <w:rsid w:val="0006400C"/>
    <w:rsid w:val="000669B4"/>
    <w:rsid w:val="00066D33"/>
    <w:rsid w:val="00067D65"/>
    <w:rsid w:val="00075FD8"/>
    <w:rsid w:val="0007616F"/>
    <w:rsid w:val="00076A65"/>
    <w:rsid w:val="00076C6E"/>
    <w:rsid w:val="00076DE2"/>
    <w:rsid w:val="00077C0B"/>
    <w:rsid w:val="0008010E"/>
    <w:rsid w:val="0008050D"/>
    <w:rsid w:val="00081D5F"/>
    <w:rsid w:val="000845F8"/>
    <w:rsid w:val="00084F1C"/>
    <w:rsid w:val="00086408"/>
    <w:rsid w:val="00086DE4"/>
    <w:rsid w:val="00092477"/>
    <w:rsid w:val="000942A2"/>
    <w:rsid w:val="0009553C"/>
    <w:rsid w:val="000A0439"/>
    <w:rsid w:val="000A184F"/>
    <w:rsid w:val="000A1FBD"/>
    <w:rsid w:val="000A22F5"/>
    <w:rsid w:val="000A36CA"/>
    <w:rsid w:val="000A38FF"/>
    <w:rsid w:val="000A6733"/>
    <w:rsid w:val="000B0314"/>
    <w:rsid w:val="000B1801"/>
    <w:rsid w:val="000B2E03"/>
    <w:rsid w:val="000B3074"/>
    <w:rsid w:val="000B38C9"/>
    <w:rsid w:val="000B4545"/>
    <w:rsid w:val="000B4EA7"/>
    <w:rsid w:val="000B683F"/>
    <w:rsid w:val="000B721D"/>
    <w:rsid w:val="000B7ED4"/>
    <w:rsid w:val="000C0AAC"/>
    <w:rsid w:val="000C1B6B"/>
    <w:rsid w:val="000C4499"/>
    <w:rsid w:val="000C4C0E"/>
    <w:rsid w:val="000C4F12"/>
    <w:rsid w:val="000D0028"/>
    <w:rsid w:val="000D15B6"/>
    <w:rsid w:val="000D330F"/>
    <w:rsid w:val="000D3B59"/>
    <w:rsid w:val="000D3C15"/>
    <w:rsid w:val="000D3E91"/>
    <w:rsid w:val="000D4284"/>
    <w:rsid w:val="000D5AF7"/>
    <w:rsid w:val="000D7581"/>
    <w:rsid w:val="000D78B4"/>
    <w:rsid w:val="000D78C4"/>
    <w:rsid w:val="000D7C47"/>
    <w:rsid w:val="000E0295"/>
    <w:rsid w:val="000E13A2"/>
    <w:rsid w:val="000E13CA"/>
    <w:rsid w:val="000E1578"/>
    <w:rsid w:val="000E21DC"/>
    <w:rsid w:val="000E2933"/>
    <w:rsid w:val="000E3263"/>
    <w:rsid w:val="000E5C54"/>
    <w:rsid w:val="000E66FF"/>
    <w:rsid w:val="000E7F31"/>
    <w:rsid w:val="000F075C"/>
    <w:rsid w:val="000F1C1F"/>
    <w:rsid w:val="000F2868"/>
    <w:rsid w:val="000F3A20"/>
    <w:rsid w:val="001004CC"/>
    <w:rsid w:val="00100F22"/>
    <w:rsid w:val="001025DC"/>
    <w:rsid w:val="00102ABA"/>
    <w:rsid w:val="00103F12"/>
    <w:rsid w:val="00105A2B"/>
    <w:rsid w:val="00105AF6"/>
    <w:rsid w:val="00114B58"/>
    <w:rsid w:val="001158F0"/>
    <w:rsid w:val="001162A0"/>
    <w:rsid w:val="00116CC1"/>
    <w:rsid w:val="00122532"/>
    <w:rsid w:val="00122F50"/>
    <w:rsid w:val="0012590B"/>
    <w:rsid w:val="00125D4D"/>
    <w:rsid w:val="00126F67"/>
    <w:rsid w:val="0012790D"/>
    <w:rsid w:val="00131BEB"/>
    <w:rsid w:val="00132526"/>
    <w:rsid w:val="00132620"/>
    <w:rsid w:val="00137BCE"/>
    <w:rsid w:val="00140BBD"/>
    <w:rsid w:val="00140D5F"/>
    <w:rsid w:val="00141575"/>
    <w:rsid w:val="00141ED4"/>
    <w:rsid w:val="00141FCD"/>
    <w:rsid w:val="001429C2"/>
    <w:rsid w:val="001441C4"/>
    <w:rsid w:val="00144554"/>
    <w:rsid w:val="001509DF"/>
    <w:rsid w:val="00152C41"/>
    <w:rsid w:val="0015365C"/>
    <w:rsid w:val="00153A9F"/>
    <w:rsid w:val="00154DED"/>
    <w:rsid w:val="00155D62"/>
    <w:rsid w:val="00155DE0"/>
    <w:rsid w:val="00157C4E"/>
    <w:rsid w:val="00160248"/>
    <w:rsid w:val="0016088A"/>
    <w:rsid w:val="00160A5A"/>
    <w:rsid w:val="00161A87"/>
    <w:rsid w:val="00163BE3"/>
    <w:rsid w:val="001645AC"/>
    <w:rsid w:val="00164D6D"/>
    <w:rsid w:val="00165679"/>
    <w:rsid w:val="00165D98"/>
    <w:rsid w:val="00166256"/>
    <w:rsid w:val="00171C86"/>
    <w:rsid w:val="00172788"/>
    <w:rsid w:val="00172A71"/>
    <w:rsid w:val="00175379"/>
    <w:rsid w:val="00176860"/>
    <w:rsid w:val="001778CA"/>
    <w:rsid w:val="001778FE"/>
    <w:rsid w:val="001803DC"/>
    <w:rsid w:val="0018121F"/>
    <w:rsid w:val="00181380"/>
    <w:rsid w:val="0018502D"/>
    <w:rsid w:val="001859C8"/>
    <w:rsid w:val="00186234"/>
    <w:rsid w:val="0018658B"/>
    <w:rsid w:val="00187535"/>
    <w:rsid w:val="00190EBE"/>
    <w:rsid w:val="001928BF"/>
    <w:rsid w:val="0019501E"/>
    <w:rsid w:val="001958F1"/>
    <w:rsid w:val="00196E24"/>
    <w:rsid w:val="001971B5"/>
    <w:rsid w:val="001A01D1"/>
    <w:rsid w:val="001A0E32"/>
    <w:rsid w:val="001A0F23"/>
    <w:rsid w:val="001A1967"/>
    <w:rsid w:val="001A2073"/>
    <w:rsid w:val="001A2184"/>
    <w:rsid w:val="001A4A5B"/>
    <w:rsid w:val="001A559E"/>
    <w:rsid w:val="001A6C89"/>
    <w:rsid w:val="001A7393"/>
    <w:rsid w:val="001B0B0F"/>
    <w:rsid w:val="001B3C75"/>
    <w:rsid w:val="001B44B7"/>
    <w:rsid w:val="001B51D2"/>
    <w:rsid w:val="001B53FD"/>
    <w:rsid w:val="001B54BD"/>
    <w:rsid w:val="001B7529"/>
    <w:rsid w:val="001B7792"/>
    <w:rsid w:val="001C0282"/>
    <w:rsid w:val="001C16A7"/>
    <w:rsid w:val="001C2020"/>
    <w:rsid w:val="001C2B0B"/>
    <w:rsid w:val="001C2CB2"/>
    <w:rsid w:val="001C6148"/>
    <w:rsid w:val="001C7261"/>
    <w:rsid w:val="001C72E3"/>
    <w:rsid w:val="001D516D"/>
    <w:rsid w:val="001D52D8"/>
    <w:rsid w:val="001D6D1D"/>
    <w:rsid w:val="001E000D"/>
    <w:rsid w:val="001E1EE9"/>
    <w:rsid w:val="001E38A5"/>
    <w:rsid w:val="001E495F"/>
    <w:rsid w:val="001E4CE5"/>
    <w:rsid w:val="001E7E55"/>
    <w:rsid w:val="001F061E"/>
    <w:rsid w:val="001F14EF"/>
    <w:rsid w:val="001F32DD"/>
    <w:rsid w:val="001F4460"/>
    <w:rsid w:val="001F73A8"/>
    <w:rsid w:val="0020000D"/>
    <w:rsid w:val="002017C1"/>
    <w:rsid w:val="002019CA"/>
    <w:rsid w:val="00201DEB"/>
    <w:rsid w:val="00202952"/>
    <w:rsid w:val="00203A9C"/>
    <w:rsid w:val="00204764"/>
    <w:rsid w:val="0020568A"/>
    <w:rsid w:val="00205ABE"/>
    <w:rsid w:val="00206824"/>
    <w:rsid w:val="00206900"/>
    <w:rsid w:val="002104DE"/>
    <w:rsid w:val="00210DA4"/>
    <w:rsid w:val="002127F0"/>
    <w:rsid w:val="00212E30"/>
    <w:rsid w:val="00213AC0"/>
    <w:rsid w:val="00216F17"/>
    <w:rsid w:val="00220180"/>
    <w:rsid w:val="002209FB"/>
    <w:rsid w:val="002214A2"/>
    <w:rsid w:val="00224FE6"/>
    <w:rsid w:val="00225F0D"/>
    <w:rsid w:val="00227C2F"/>
    <w:rsid w:val="00230DD9"/>
    <w:rsid w:val="00231A59"/>
    <w:rsid w:val="002321CA"/>
    <w:rsid w:val="002326EE"/>
    <w:rsid w:val="00232C83"/>
    <w:rsid w:val="00233F34"/>
    <w:rsid w:val="002348E4"/>
    <w:rsid w:val="002362CF"/>
    <w:rsid w:val="00236B45"/>
    <w:rsid w:val="00237EEE"/>
    <w:rsid w:val="002424AC"/>
    <w:rsid w:val="00242697"/>
    <w:rsid w:val="00242BC3"/>
    <w:rsid w:val="00242BC8"/>
    <w:rsid w:val="00243DAE"/>
    <w:rsid w:val="00243EF9"/>
    <w:rsid w:val="002445D3"/>
    <w:rsid w:val="002447AC"/>
    <w:rsid w:val="00245832"/>
    <w:rsid w:val="0024650E"/>
    <w:rsid w:val="002506A2"/>
    <w:rsid w:val="00250D22"/>
    <w:rsid w:val="0025120B"/>
    <w:rsid w:val="00253A36"/>
    <w:rsid w:val="00253A4F"/>
    <w:rsid w:val="002563A7"/>
    <w:rsid w:val="002563B8"/>
    <w:rsid w:val="00260755"/>
    <w:rsid w:val="0026096C"/>
    <w:rsid w:val="00260F33"/>
    <w:rsid w:val="00263867"/>
    <w:rsid w:val="0026519D"/>
    <w:rsid w:val="00265BBA"/>
    <w:rsid w:val="002663A0"/>
    <w:rsid w:val="00266BB7"/>
    <w:rsid w:val="00267D1B"/>
    <w:rsid w:val="00271FA1"/>
    <w:rsid w:val="002725B0"/>
    <w:rsid w:val="00272BB3"/>
    <w:rsid w:val="00272D9C"/>
    <w:rsid w:val="00273BCE"/>
    <w:rsid w:val="00275BFC"/>
    <w:rsid w:val="00277ECF"/>
    <w:rsid w:val="00277F8A"/>
    <w:rsid w:val="0028291A"/>
    <w:rsid w:val="002833E5"/>
    <w:rsid w:val="00290770"/>
    <w:rsid w:val="00291698"/>
    <w:rsid w:val="00296CA6"/>
    <w:rsid w:val="002A001A"/>
    <w:rsid w:val="002A0914"/>
    <w:rsid w:val="002A254D"/>
    <w:rsid w:val="002A3C30"/>
    <w:rsid w:val="002A428F"/>
    <w:rsid w:val="002A5062"/>
    <w:rsid w:val="002A59A1"/>
    <w:rsid w:val="002A6211"/>
    <w:rsid w:val="002A63CA"/>
    <w:rsid w:val="002A63FF"/>
    <w:rsid w:val="002A7787"/>
    <w:rsid w:val="002B18F7"/>
    <w:rsid w:val="002B4925"/>
    <w:rsid w:val="002B6322"/>
    <w:rsid w:val="002C01B8"/>
    <w:rsid w:val="002C15D0"/>
    <w:rsid w:val="002C2071"/>
    <w:rsid w:val="002C5F68"/>
    <w:rsid w:val="002C6A50"/>
    <w:rsid w:val="002C7868"/>
    <w:rsid w:val="002D362A"/>
    <w:rsid w:val="002D396C"/>
    <w:rsid w:val="002D3D24"/>
    <w:rsid w:val="002D4284"/>
    <w:rsid w:val="002D4E9B"/>
    <w:rsid w:val="002D5390"/>
    <w:rsid w:val="002D5455"/>
    <w:rsid w:val="002D595C"/>
    <w:rsid w:val="002D5D82"/>
    <w:rsid w:val="002D7AC0"/>
    <w:rsid w:val="002E1B46"/>
    <w:rsid w:val="002E20AD"/>
    <w:rsid w:val="002E53DF"/>
    <w:rsid w:val="002E5B0C"/>
    <w:rsid w:val="002E5CA2"/>
    <w:rsid w:val="002F2479"/>
    <w:rsid w:val="002F287A"/>
    <w:rsid w:val="002F5299"/>
    <w:rsid w:val="002F5831"/>
    <w:rsid w:val="002F6C31"/>
    <w:rsid w:val="002F6F1C"/>
    <w:rsid w:val="00300190"/>
    <w:rsid w:val="00301C5A"/>
    <w:rsid w:val="003041F7"/>
    <w:rsid w:val="00304B59"/>
    <w:rsid w:val="003068E6"/>
    <w:rsid w:val="003068E8"/>
    <w:rsid w:val="00306D47"/>
    <w:rsid w:val="00307D34"/>
    <w:rsid w:val="00313D6D"/>
    <w:rsid w:val="0031490A"/>
    <w:rsid w:val="00317A98"/>
    <w:rsid w:val="0032242F"/>
    <w:rsid w:val="00322FD8"/>
    <w:rsid w:val="003248FE"/>
    <w:rsid w:val="00324938"/>
    <w:rsid w:val="00325E5E"/>
    <w:rsid w:val="00326638"/>
    <w:rsid w:val="0032694A"/>
    <w:rsid w:val="0032694B"/>
    <w:rsid w:val="003300F9"/>
    <w:rsid w:val="003307A2"/>
    <w:rsid w:val="003322CC"/>
    <w:rsid w:val="00332A29"/>
    <w:rsid w:val="00332F9C"/>
    <w:rsid w:val="003355F3"/>
    <w:rsid w:val="00336FB8"/>
    <w:rsid w:val="003371FB"/>
    <w:rsid w:val="00340C75"/>
    <w:rsid w:val="00340E7F"/>
    <w:rsid w:val="00342D2A"/>
    <w:rsid w:val="003436FC"/>
    <w:rsid w:val="00343A56"/>
    <w:rsid w:val="00343AC8"/>
    <w:rsid w:val="003452EB"/>
    <w:rsid w:val="003466AB"/>
    <w:rsid w:val="003529F1"/>
    <w:rsid w:val="00352C6A"/>
    <w:rsid w:val="00354756"/>
    <w:rsid w:val="0035593C"/>
    <w:rsid w:val="00355969"/>
    <w:rsid w:val="00360586"/>
    <w:rsid w:val="00361056"/>
    <w:rsid w:val="0036112A"/>
    <w:rsid w:val="00361A6F"/>
    <w:rsid w:val="00362154"/>
    <w:rsid w:val="003624BF"/>
    <w:rsid w:val="00362BA3"/>
    <w:rsid w:val="003657BF"/>
    <w:rsid w:val="00366A4B"/>
    <w:rsid w:val="00367024"/>
    <w:rsid w:val="003708B3"/>
    <w:rsid w:val="00371F78"/>
    <w:rsid w:val="003729C9"/>
    <w:rsid w:val="00373CE6"/>
    <w:rsid w:val="00377C33"/>
    <w:rsid w:val="0038363B"/>
    <w:rsid w:val="003854D4"/>
    <w:rsid w:val="00386256"/>
    <w:rsid w:val="00386C58"/>
    <w:rsid w:val="003872D0"/>
    <w:rsid w:val="00387FF4"/>
    <w:rsid w:val="003906AF"/>
    <w:rsid w:val="00393E8E"/>
    <w:rsid w:val="00395F0D"/>
    <w:rsid w:val="00396B6E"/>
    <w:rsid w:val="00397E56"/>
    <w:rsid w:val="003A2284"/>
    <w:rsid w:val="003A2C86"/>
    <w:rsid w:val="003A3649"/>
    <w:rsid w:val="003A54C1"/>
    <w:rsid w:val="003A69EA"/>
    <w:rsid w:val="003B295D"/>
    <w:rsid w:val="003B3175"/>
    <w:rsid w:val="003B5C9E"/>
    <w:rsid w:val="003B64A6"/>
    <w:rsid w:val="003B65C0"/>
    <w:rsid w:val="003C1368"/>
    <w:rsid w:val="003C4877"/>
    <w:rsid w:val="003C4DCE"/>
    <w:rsid w:val="003C5691"/>
    <w:rsid w:val="003D0492"/>
    <w:rsid w:val="003D0B3C"/>
    <w:rsid w:val="003D2006"/>
    <w:rsid w:val="003D2512"/>
    <w:rsid w:val="003D2C98"/>
    <w:rsid w:val="003D35B4"/>
    <w:rsid w:val="003D4B42"/>
    <w:rsid w:val="003D4E71"/>
    <w:rsid w:val="003D504A"/>
    <w:rsid w:val="003D573B"/>
    <w:rsid w:val="003D5BDF"/>
    <w:rsid w:val="003D6BDC"/>
    <w:rsid w:val="003D73D9"/>
    <w:rsid w:val="003E03D6"/>
    <w:rsid w:val="003E0B03"/>
    <w:rsid w:val="003E0B5B"/>
    <w:rsid w:val="003E4368"/>
    <w:rsid w:val="003E4C49"/>
    <w:rsid w:val="003E4CCA"/>
    <w:rsid w:val="003E4D3C"/>
    <w:rsid w:val="003E5068"/>
    <w:rsid w:val="003F1406"/>
    <w:rsid w:val="003F3167"/>
    <w:rsid w:val="003F39D0"/>
    <w:rsid w:val="003F74A1"/>
    <w:rsid w:val="004012DE"/>
    <w:rsid w:val="00401328"/>
    <w:rsid w:val="00402247"/>
    <w:rsid w:val="00403211"/>
    <w:rsid w:val="00405E92"/>
    <w:rsid w:val="00406382"/>
    <w:rsid w:val="00413031"/>
    <w:rsid w:val="0041380E"/>
    <w:rsid w:val="00415F97"/>
    <w:rsid w:val="00417BF4"/>
    <w:rsid w:val="00425431"/>
    <w:rsid w:val="00426AB9"/>
    <w:rsid w:val="00430F76"/>
    <w:rsid w:val="004317F7"/>
    <w:rsid w:val="004340F8"/>
    <w:rsid w:val="00435928"/>
    <w:rsid w:val="00435E57"/>
    <w:rsid w:val="00437135"/>
    <w:rsid w:val="00444E23"/>
    <w:rsid w:val="004452BD"/>
    <w:rsid w:val="004467C9"/>
    <w:rsid w:val="004469AD"/>
    <w:rsid w:val="00446F00"/>
    <w:rsid w:val="00447978"/>
    <w:rsid w:val="00451A5C"/>
    <w:rsid w:val="00452C02"/>
    <w:rsid w:val="00453289"/>
    <w:rsid w:val="004544F9"/>
    <w:rsid w:val="00455E3A"/>
    <w:rsid w:val="00456E2E"/>
    <w:rsid w:val="00457D44"/>
    <w:rsid w:val="00460F18"/>
    <w:rsid w:val="00461153"/>
    <w:rsid w:val="00462A77"/>
    <w:rsid w:val="00462B4D"/>
    <w:rsid w:val="004637EE"/>
    <w:rsid w:val="00471E4B"/>
    <w:rsid w:val="00472434"/>
    <w:rsid w:val="004727D2"/>
    <w:rsid w:val="004731EC"/>
    <w:rsid w:val="00473C6D"/>
    <w:rsid w:val="00474687"/>
    <w:rsid w:val="00475379"/>
    <w:rsid w:val="00475871"/>
    <w:rsid w:val="00476F63"/>
    <w:rsid w:val="0047706E"/>
    <w:rsid w:val="0047713E"/>
    <w:rsid w:val="0048020C"/>
    <w:rsid w:val="00481DB7"/>
    <w:rsid w:val="0048373B"/>
    <w:rsid w:val="00483E67"/>
    <w:rsid w:val="00494B31"/>
    <w:rsid w:val="00495B69"/>
    <w:rsid w:val="00496360"/>
    <w:rsid w:val="00496405"/>
    <w:rsid w:val="004968BE"/>
    <w:rsid w:val="00496D5B"/>
    <w:rsid w:val="0049707E"/>
    <w:rsid w:val="004A0428"/>
    <w:rsid w:val="004A34FC"/>
    <w:rsid w:val="004A3500"/>
    <w:rsid w:val="004A4F8A"/>
    <w:rsid w:val="004A5A82"/>
    <w:rsid w:val="004A680D"/>
    <w:rsid w:val="004B12E4"/>
    <w:rsid w:val="004B1A79"/>
    <w:rsid w:val="004B349A"/>
    <w:rsid w:val="004B5311"/>
    <w:rsid w:val="004B5F77"/>
    <w:rsid w:val="004B70C8"/>
    <w:rsid w:val="004B75EE"/>
    <w:rsid w:val="004C0169"/>
    <w:rsid w:val="004C06D3"/>
    <w:rsid w:val="004C1306"/>
    <w:rsid w:val="004C2BE3"/>
    <w:rsid w:val="004C3C56"/>
    <w:rsid w:val="004C52C2"/>
    <w:rsid w:val="004C6ED8"/>
    <w:rsid w:val="004C7476"/>
    <w:rsid w:val="004D2073"/>
    <w:rsid w:val="004D3194"/>
    <w:rsid w:val="004D3B25"/>
    <w:rsid w:val="004D53C4"/>
    <w:rsid w:val="004E1B09"/>
    <w:rsid w:val="004E1F2E"/>
    <w:rsid w:val="004E49A7"/>
    <w:rsid w:val="004E78E3"/>
    <w:rsid w:val="004F0561"/>
    <w:rsid w:val="004F0BD9"/>
    <w:rsid w:val="004F2066"/>
    <w:rsid w:val="004F41D1"/>
    <w:rsid w:val="004F573C"/>
    <w:rsid w:val="004F6E5F"/>
    <w:rsid w:val="00500348"/>
    <w:rsid w:val="0050181B"/>
    <w:rsid w:val="00501E4F"/>
    <w:rsid w:val="00503E73"/>
    <w:rsid w:val="00504028"/>
    <w:rsid w:val="00505520"/>
    <w:rsid w:val="00510BF3"/>
    <w:rsid w:val="00510C09"/>
    <w:rsid w:val="005119A6"/>
    <w:rsid w:val="00512FB3"/>
    <w:rsid w:val="005133C4"/>
    <w:rsid w:val="0051395D"/>
    <w:rsid w:val="00513E40"/>
    <w:rsid w:val="00516201"/>
    <w:rsid w:val="00516D7D"/>
    <w:rsid w:val="00520D90"/>
    <w:rsid w:val="00523325"/>
    <w:rsid w:val="00523373"/>
    <w:rsid w:val="00524218"/>
    <w:rsid w:val="00525665"/>
    <w:rsid w:val="005264E1"/>
    <w:rsid w:val="005319D3"/>
    <w:rsid w:val="00531A27"/>
    <w:rsid w:val="00534370"/>
    <w:rsid w:val="00534A99"/>
    <w:rsid w:val="00534D47"/>
    <w:rsid w:val="0053770C"/>
    <w:rsid w:val="00540523"/>
    <w:rsid w:val="005432C1"/>
    <w:rsid w:val="00543696"/>
    <w:rsid w:val="005437C7"/>
    <w:rsid w:val="00543A74"/>
    <w:rsid w:val="00544931"/>
    <w:rsid w:val="00544E9A"/>
    <w:rsid w:val="0055314E"/>
    <w:rsid w:val="005539A5"/>
    <w:rsid w:val="00557C67"/>
    <w:rsid w:val="00560D8A"/>
    <w:rsid w:val="005623BF"/>
    <w:rsid w:val="005638F9"/>
    <w:rsid w:val="0056547E"/>
    <w:rsid w:val="00570274"/>
    <w:rsid w:val="005709C3"/>
    <w:rsid w:val="00572F91"/>
    <w:rsid w:val="00573B0E"/>
    <w:rsid w:val="005743A1"/>
    <w:rsid w:val="00574991"/>
    <w:rsid w:val="00575331"/>
    <w:rsid w:val="0057730F"/>
    <w:rsid w:val="00577907"/>
    <w:rsid w:val="0058085F"/>
    <w:rsid w:val="00580B5F"/>
    <w:rsid w:val="00580C05"/>
    <w:rsid w:val="00581E9F"/>
    <w:rsid w:val="005843C3"/>
    <w:rsid w:val="00586047"/>
    <w:rsid w:val="005902A3"/>
    <w:rsid w:val="0059070C"/>
    <w:rsid w:val="00590994"/>
    <w:rsid w:val="00591698"/>
    <w:rsid w:val="00592FAB"/>
    <w:rsid w:val="005939EC"/>
    <w:rsid w:val="00593A55"/>
    <w:rsid w:val="0059706D"/>
    <w:rsid w:val="005A07E3"/>
    <w:rsid w:val="005A1CC4"/>
    <w:rsid w:val="005A3242"/>
    <w:rsid w:val="005B19DA"/>
    <w:rsid w:val="005B217E"/>
    <w:rsid w:val="005B2D03"/>
    <w:rsid w:val="005B3870"/>
    <w:rsid w:val="005B387A"/>
    <w:rsid w:val="005B3C2E"/>
    <w:rsid w:val="005B3FE9"/>
    <w:rsid w:val="005B4EE6"/>
    <w:rsid w:val="005B51B7"/>
    <w:rsid w:val="005B6C34"/>
    <w:rsid w:val="005B7D1C"/>
    <w:rsid w:val="005C0FDC"/>
    <w:rsid w:val="005C151F"/>
    <w:rsid w:val="005C319F"/>
    <w:rsid w:val="005C498C"/>
    <w:rsid w:val="005C65A2"/>
    <w:rsid w:val="005D0DA0"/>
    <w:rsid w:val="005D1529"/>
    <w:rsid w:val="005D4B00"/>
    <w:rsid w:val="005D72CE"/>
    <w:rsid w:val="005D775C"/>
    <w:rsid w:val="005E10E3"/>
    <w:rsid w:val="005E1BBC"/>
    <w:rsid w:val="005E2192"/>
    <w:rsid w:val="005E5FDE"/>
    <w:rsid w:val="005E6699"/>
    <w:rsid w:val="005E71B5"/>
    <w:rsid w:val="005E73C8"/>
    <w:rsid w:val="005F2189"/>
    <w:rsid w:val="005F37F8"/>
    <w:rsid w:val="005F5EB9"/>
    <w:rsid w:val="005F69A9"/>
    <w:rsid w:val="005F69C8"/>
    <w:rsid w:val="005F6C30"/>
    <w:rsid w:val="005F72E8"/>
    <w:rsid w:val="00600641"/>
    <w:rsid w:val="00600CF1"/>
    <w:rsid w:val="00602065"/>
    <w:rsid w:val="00602A72"/>
    <w:rsid w:val="00602D4B"/>
    <w:rsid w:val="006048C9"/>
    <w:rsid w:val="0060547B"/>
    <w:rsid w:val="00611977"/>
    <w:rsid w:val="00612637"/>
    <w:rsid w:val="00613328"/>
    <w:rsid w:val="00614849"/>
    <w:rsid w:val="006154BB"/>
    <w:rsid w:val="00616EA0"/>
    <w:rsid w:val="00621C30"/>
    <w:rsid w:val="006240F7"/>
    <w:rsid w:val="00624752"/>
    <w:rsid w:val="006263D6"/>
    <w:rsid w:val="0062667D"/>
    <w:rsid w:val="00630222"/>
    <w:rsid w:val="00630D9D"/>
    <w:rsid w:val="006331AF"/>
    <w:rsid w:val="0063382F"/>
    <w:rsid w:val="00635100"/>
    <w:rsid w:val="006367BB"/>
    <w:rsid w:val="00640B5D"/>
    <w:rsid w:val="0064217B"/>
    <w:rsid w:val="0064287C"/>
    <w:rsid w:val="00643B26"/>
    <w:rsid w:val="0064505A"/>
    <w:rsid w:val="0064693B"/>
    <w:rsid w:val="0065067E"/>
    <w:rsid w:val="00651C2C"/>
    <w:rsid w:val="00651F5B"/>
    <w:rsid w:val="00651FA0"/>
    <w:rsid w:val="00654AD8"/>
    <w:rsid w:val="00664C15"/>
    <w:rsid w:val="00665222"/>
    <w:rsid w:val="0066602C"/>
    <w:rsid w:val="0066747C"/>
    <w:rsid w:val="0067079C"/>
    <w:rsid w:val="00670D1A"/>
    <w:rsid w:val="00670FBF"/>
    <w:rsid w:val="00672983"/>
    <w:rsid w:val="00672F77"/>
    <w:rsid w:val="0067325D"/>
    <w:rsid w:val="006751E8"/>
    <w:rsid w:val="006804EE"/>
    <w:rsid w:val="00680D28"/>
    <w:rsid w:val="00684A41"/>
    <w:rsid w:val="00685B32"/>
    <w:rsid w:val="006868E3"/>
    <w:rsid w:val="0069137E"/>
    <w:rsid w:val="00692210"/>
    <w:rsid w:val="006924CB"/>
    <w:rsid w:val="0069438F"/>
    <w:rsid w:val="006A0F44"/>
    <w:rsid w:val="006A27C3"/>
    <w:rsid w:val="006A3551"/>
    <w:rsid w:val="006A394B"/>
    <w:rsid w:val="006A3FD8"/>
    <w:rsid w:val="006A45D8"/>
    <w:rsid w:val="006A4BEE"/>
    <w:rsid w:val="006A5456"/>
    <w:rsid w:val="006A6E74"/>
    <w:rsid w:val="006A7530"/>
    <w:rsid w:val="006B1309"/>
    <w:rsid w:val="006B28FD"/>
    <w:rsid w:val="006B3AEB"/>
    <w:rsid w:val="006B41A6"/>
    <w:rsid w:val="006B556C"/>
    <w:rsid w:val="006B5A29"/>
    <w:rsid w:val="006B631D"/>
    <w:rsid w:val="006B6380"/>
    <w:rsid w:val="006B7589"/>
    <w:rsid w:val="006B7F61"/>
    <w:rsid w:val="006C11F3"/>
    <w:rsid w:val="006C165D"/>
    <w:rsid w:val="006C1FB9"/>
    <w:rsid w:val="006C41B6"/>
    <w:rsid w:val="006C6335"/>
    <w:rsid w:val="006D1F7D"/>
    <w:rsid w:val="006D2B8E"/>
    <w:rsid w:val="006D3EA5"/>
    <w:rsid w:val="006D5BA0"/>
    <w:rsid w:val="006D5BB7"/>
    <w:rsid w:val="006D6A53"/>
    <w:rsid w:val="006D739E"/>
    <w:rsid w:val="006E04C1"/>
    <w:rsid w:val="006E1D0E"/>
    <w:rsid w:val="006E267F"/>
    <w:rsid w:val="006E412F"/>
    <w:rsid w:val="006E4D63"/>
    <w:rsid w:val="006E58C9"/>
    <w:rsid w:val="006E6587"/>
    <w:rsid w:val="006E6C50"/>
    <w:rsid w:val="006E7DBF"/>
    <w:rsid w:val="006F0DD6"/>
    <w:rsid w:val="006F131F"/>
    <w:rsid w:val="006F1B46"/>
    <w:rsid w:val="006F31FC"/>
    <w:rsid w:val="006F3328"/>
    <w:rsid w:val="006F6D62"/>
    <w:rsid w:val="006F7269"/>
    <w:rsid w:val="006F749E"/>
    <w:rsid w:val="0070224B"/>
    <w:rsid w:val="007033D3"/>
    <w:rsid w:val="00704063"/>
    <w:rsid w:val="0070470B"/>
    <w:rsid w:val="007075BB"/>
    <w:rsid w:val="00707AE9"/>
    <w:rsid w:val="00713DE8"/>
    <w:rsid w:val="007152A3"/>
    <w:rsid w:val="00720F2E"/>
    <w:rsid w:val="00721C49"/>
    <w:rsid w:val="00722F28"/>
    <w:rsid w:val="007245A7"/>
    <w:rsid w:val="007245B5"/>
    <w:rsid w:val="0072692D"/>
    <w:rsid w:val="00726B15"/>
    <w:rsid w:val="00727095"/>
    <w:rsid w:val="00727CC7"/>
    <w:rsid w:val="00731481"/>
    <w:rsid w:val="00732120"/>
    <w:rsid w:val="00733D28"/>
    <w:rsid w:val="007347A4"/>
    <w:rsid w:val="00734B36"/>
    <w:rsid w:val="007353D2"/>
    <w:rsid w:val="00741131"/>
    <w:rsid w:val="0074348E"/>
    <w:rsid w:val="0074367E"/>
    <w:rsid w:val="00743A8D"/>
    <w:rsid w:val="007468E1"/>
    <w:rsid w:val="00747B7E"/>
    <w:rsid w:val="00747D72"/>
    <w:rsid w:val="0075055E"/>
    <w:rsid w:val="00753331"/>
    <w:rsid w:val="00757755"/>
    <w:rsid w:val="00760207"/>
    <w:rsid w:val="007606E9"/>
    <w:rsid w:val="0076235D"/>
    <w:rsid w:val="007625AA"/>
    <w:rsid w:val="00765236"/>
    <w:rsid w:val="00766A3C"/>
    <w:rsid w:val="00767536"/>
    <w:rsid w:val="007677A4"/>
    <w:rsid w:val="00771584"/>
    <w:rsid w:val="0077199F"/>
    <w:rsid w:val="00771D42"/>
    <w:rsid w:val="00772873"/>
    <w:rsid w:val="0077340D"/>
    <w:rsid w:val="007753A4"/>
    <w:rsid w:val="00775965"/>
    <w:rsid w:val="0077613A"/>
    <w:rsid w:val="00776B78"/>
    <w:rsid w:val="00780303"/>
    <w:rsid w:val="00783989"/>
    <w:rsid w:val="007868F8"/>
    <w:rsid w:val="00786D8B"/>
    <w:rsid w:val="00790D88"/>
    <w:rsid w:val="00791BA0"/>
    <w:rsid w:val="00794A6E"/>
    <w:rsid w:val="00795E8D"/>
    <w:rsid w:val="007A2959"/>
    <w:rsid w:val="007A43C2"/>
    <w:rsid w:val="007A74B1"/>
    <w:rsid w:val="007B2B07"/>
    <w:rsid w:val="007B30E1"/>
    <w:rsid w:val="007B5418"/>
    <w:rsid w:val="007B6EEA"/>
    <w:rsid w:val="007B71A4"/>
    <w:rsid w:val="007C2DA5"/>
    <w:rsid w:val="007C3611"/>
    <w:rsid w:val="007C502B"/>
    <w:rsid w:val="007C5196"/>
    <w:rsid w:val="007D034D"/>
    <w:rsid w:val="007D67D3"/>
    <w:rsid w:val="007D6ED4"/>
    <w:rsid w:val="007D7235"/>
    <w:rsid w:val="007D7DA2"/>
    <w:rsid w:val="007E0554"/>
    <w:rsid w:val="007E0EA5"/>
    <w:rsid w:val="007E3813"/>
    <w:rsid w:val="007E4C27"/>
    <w:rsid w:val="007E6EB6"/>
    <w:rsid w:val="007E71D1"/>
    <w:rsid w:val="007F05B5"/>
    <w:rsid w:val="007F1F71"/>
    <w:rsid w:val="007F3175"/>
    <w:rsid w:val="007F550F"/>
    <w:rsid w:val="008001F0"/>
    <w:rsid w:val="0080037C"/>
    <w:rsid w:val="0080125D"/>
    <w:rsid w:val="00801E33"/>
    <w:rsid w:val="00802F0C"/>
    <w:rsid w:val="00807157"/>
    <w:rsid w:val="00807473"/>
    <w:rsid w:val="00807790"/>
    <w:rsid w:val="00810254"/>
    <w:rsid w:val="00810996"/>
    <w:rsid w:val="008116A1"/>
    <w:rsid w:val="00813124"/>
    <w:rsid w:val="00813924"/>
    <w:rsid w:val="00815326"/>
    <w:rsid w:val="00815EB2"/>
    <w:rsid w:val="0081786E"/>
    <w:rsid w:val="00817D36"/>
    <w:rsid w:val="00817D3D"/>
    <w:rsid w:val="00820A18"/>
    <w:rsid w:val="00820FA0"/>
    <w:rsid w:val="00821A4E"/>
    <w:rsid w:val="00822003"/>
    <w:rsid w:val="00822BC1"/>
    <w:rsid w:val="00824874"/>
    <w:rsid w:val="0082579F"/>
    <w:rsid w:val="00825CF9"/>
    <w:rsid w:val="00830F9D"/>
    <w:rsid w:val="0083139F"/>
    <w:rsid w:val="00831CEB"/>
    <w:rsid w:val="0083222A"/>
    <w:rsid w:val="00835334"/>
    <w:rsid w:val="00837ABC"/>
    <w:rsid w:val="008475A3"/>
    <w:rsid w:val="00847732"/>
    <w:rsid w:val="00847CA4"/>
    <w:rsid w:val="00850367"/>
    <w:rsid w:val="0085093F"/>
    <w:rsid w:val="00850A95"/>
    <w:rsid w:val="00852211"/>
    <w:rsid w:val="00853B27"/>
    <w:rsid w:val="00854192"/>
    <w:rsid w:val="00854935"/>
    <w:rsid w:val="00857ECC"/>
    <w:rsid w:val="00862AC4"/>
    <w:rsid w:val="0086432F"/>
    <w:rsid w:val="00866688"/>
    <w:rsid w:val="00866DEB"/>
    <w:rsid w:val="008673AE"/>
    <w:rsid w:val="00867B81"/>
    <w:rsid w:val="00872010"/>
    <w:rsid w:val="00873A1F"/>
    <w:rsid w:val="0087431D"/>
    <w:rsid w:val="00876F6F"/>
    <w:rsid w:val="00877B24"/>
    <w:rsid w:val="008802CA"/>
    <w:rsid w:val="00881257"/>
    <w:rsid w:val="00881AEA"/>
    <w:rsid w:val="00882B49"/>
    <w:rsid w:val="00885247"/>
    <w:rsid w:val="00885D7A"/>
    <w:rsid w:val="00887EEC"/>
    <w:rsid w:val="00890F19"/>
    <w:rsid w:val="00891919"/>
    <w:rsid w:val="00893582"/>
    <w:rsid w:val="00895071"/>
    <w:rsid w:val="008A04F6"/>
    <w:rsid w:val="008A1152"/>
    <w:rsid w:val="008A23BA"/>
    <w:rsid w:val="008A2A5E"/>
    <w:rsid w:val="008A44DF"/>
    <w:rsid w:val="008A4755"/>
    <w:rsid w:val="008A7928"/>
    <w:rsid w:val="008B11A4"/>
    <w:rsid w:val="008B1423"/>
    <w:rsid w:val="008B5C8D"/>
    <w:rsid w:val="008C2D1D"/>
    <w:rsid w:val="008C2EBB"/>
    <w:rsid w:val="008C35AD"/>
    <w:rsid w:val="008D224F"/>
    <w:rsid w:val="008D2A0A"/>
    <w:rsid w:val="008D2BFB"/>
    <w:rsid w:val="008D3BA3"/>
    <w:rsid w:val="008D436B"/>
    <w:rsid w:val="008D60D9"/>
    <w:rsid w:val="008E2CCC"/>
    <w:rsid w:val="008E685B"/>
    <w:rsid w:val="008F1BFE"/>
    <w:rsid w:val="008F1D55"/>
    <w:rsid w:val="008F2FB1"/>
    <w:rsid w:val="008F3194"/>
    <w:rsid w:val="008F330C"/>
    <w:rsid w:val="008F5094"/>
    <w:rsid w:val="008F5F36"/>
    <w:rsid w:val="008F6A68"/>
    <w:rsid w:val="008F7970"/>
    <w:rsid w:val="008F7AA8"/>
    <w:rsid w:val="00900E2E"/>
    <w:rsid w:val="00901BD3"/>
    <w:rsid w:val="0090214D"/>
    <w:rsid w:val="00905F9F"/>
    <w:rsid w:val="00911B7C"/>
    <w:rsid w:val="00914419"/>
    <w:rsid w:val="009151B4"/>
    <w:rsid w:val="009168F0"/>
    <w:rsid w:val="00917075"/>
    <w:rsid w:val="00921037"/>
    <w:rsid w:val="00921233"/>
    <w:rsid w:val="00922A74"/>
    <w:rsid w:val="00924186"/>
    <w:rsid w:val="0092498E"/>
    <w:rsid w:val="00924F73"/>
    <w:rsid w:val="00926742"/>
    <w:rsid w:val="00927C5E"/>
    <w:rsid w:val="0093074A"/>
    <w:rsid w:val="00932D16"/>
    <w:rsid w:val="00932F8F"/>
    <w:rsid w:val="00934A8C"/>
    <w:rsid w:val="009359AB"/>
    <w:rsid w:val="00936E0B"/>
    <w:rsid w:val="00941D17"/>
    <w:rsid w:val="009428EA"/>
    <w:rsid w:val="00944983"/>
    <w:rsid w:val="009511AA"/>
    <w:rsid w:val="0095138B"/>
    <w:rsid w:val="0095142A"/>
    <w:rsid w:val="00951F7B"/>
    <w:rsid w:val="00952376"/>
    <w:rsid w:val="009545EB"/>
    <w:rsid w:val="009551BC"/>
    <w:rsid w:val="00957C84"/>
    <w:rsid w:val="00957E7F"/>
    <w:rsid w:val="00957F6D"/>
    <w:rsid w:val="009622B3"/>
    <w:rsid w:val="0096237F"/>
    <w:rsid w:val="0096249B"/>
    <w:rsid w:val="0096407E"/>
    <w:rsid w:val="00965265"/>
    <w:rsid w:val="0096611B"/>
    <w:rsid w:val="009673E9"/>
    <w:rsid w:val="0097004A"/>
    <w:rsid w:val="00970F7D"/>
    <w:rsid w:val="00972C91"/>
    <w:rsid w:val="00976B32"/>
    <w:rsid w:val="009779A3"/>
    <w:rsid w:val="00980757"/>
    <w:rsid w:val="009816B9"/>
    <w:rsid w:val="00982099"/>
    <w:rsid w:val="0098216E"/>
    <w:rsid w:val="00982E6C"/>
    <w:rsid w:val="00985215"/>
    <w:rsid w:val="00985BBF"/>
    <w:rsid w:val="00985D53"/>
    <w:rsid w:val="0098622F"/>
    <w:rsid w:val="00987103"/>
    <w:rsid w:val="009877D4"/>
    <w:rsid w:val="00987F93"/>
    <w:rsid w:val="00990020"/>
    <w:rsid w:val="00993DF1"/>
    <w:rsid w:val="009A02A3"/>
    <w:rsid w:val="009A0525"/>
    <w:rsid w:val="009A0E7A"/>
    <w:rsid w:val="009A29C9"/>
    <w:rsid w:val="009A3C79"/>
    <w:rsid w:val="009A67A4"/>
    <w:rsid w:val="009A7087"/>
    <w:rsid w:val="009B1123"/>
    <w:rsid w:val="009B2873"/>
    <w:rsid w:val="009B2F3F"/>
    <w:rsid w:val="009B7377"/>
    <w:rsid w:val="009B76C2"/>
    <w:rsid w:val="009C13CD"/>
    <w:rsid w:val="009D0F03"/>
    <w:rsid w:val="009D28DB"/>
    <w:rsid w:val="009D36F7"/>
    <w:rsid w:val="009D6F94"/>
    <w:rsid w:val="009D7134"/>
    <w:rsid w:val="009D76F8"/>
    <w:rsid w:val="009D7AD2"/>
    <w:rsid w:val="009E0439"/>
    <w:rsid w:val="009E29F6"/>
    <w:rsid w:val="009E3CA6"/>
    <w:rsid w:val="009E3E08"/>
    <w:rsid w:val="009E3EAE"/>
    <w:rsid w:val="009E43BB"/>
    <w:rsid w:val="009E4B97"/>
    <w:rsid w:val="009E58DB"/>
    <w:rsid w:val="009E5CA9"/>
    <w:rsid w:val="009F073C"/>
    <w:rsid w:val="009F1055"/>
    <w:rsid w:val="009F3307"/>
    <w:rsid w:val="009F369C"/>
    <w:rsid w:val="009F490A"/>
    <w:rsid w:val="009F577D"/>
    <w:rsid w:val="009F5DB4"/>
    <w:rsid w:val="009F714B"/>
    <w:rsid w:val="009F7473"/>
    <w:rsid w:val="00A017EA"/>
    <w:rsid w:val="00A04882"/>
    <w:rsid w:val="00A05602"/>
    <w:rsid w:val="00A06A0F"/>
    <w:rsid w:val="00A078AD"/>
    <w:rsid w:val="00A11ADF"/>
    <w:rsid w:val="00A11EBC"/>
    <w:rsid w:val="00A130B0"/>
    <w:rsid w:val="00A14136"/>
    <w:rsid w:val="00A15743"/>
    <w:rsid w:val="00A157DB"/>
    <w:rsid w:val="00A173B3"/>
    <w:rsid w:val="00A17698"/>
    <w:rsid w:val="00A20ADC"/>
    <w:rsid w:val="00A23CF2"/>
    <w:rsid w:val="00A244AA"/>
    <w:rsid w:val="00A2645D"/>
    <w:rsid w:val="00A26CDF"/>
    <w:rsid w:val="00A27550"/>
    <w:rsid w:val="00A30CE6"/>
    <w:rsid w:val="00A3150B"/>
    <w:rsid w:val="00A32196"/>
    <w:rsid w:val="00A328BD"/>
    <w:rsid w:val="00A3300C"/>
    <w:rsid w:val="00A359AE"/>
    <w:rsid w:val="00A36CE6"/>
    <w:rsid w:val="00A41147"/>
    <w:rsid w:val="00A4278F"/>
    <w:rsid w:val="00A43850"/>
    <w:rsid w:val="00A43DD2"/>
    <w:rsid w:val="00A453F5"/>
    <w:rsid w:val="00A46700"/>
    <w:rsid w:val="00A47DD6"/>
    <w:rsid w:val="00A54BB8"/>
    <w:rsid w:val="00A55186"/>
    <w:rsid w:val="00A55CD9"/>
    <w:rsid w:val="00A56FC7"/>
    <w:rsid w:val="00A576F0"/>
    <w:rsid w:val="00A6010E"/>
    <w:rsid w:val="00A617C7"/>
    <w:rsid w:val="00A61F07"/>
    <w:rsid w:val="00A62F9F"/>
    <w:rsid w:val="00A649E9"/>
    <w:rsid w:val="00A64E98"/>
    <w:rsid w:val="00A65BF5"/>
    <w:rsid w:val="00A708E4"/>
    <w:rsid w:val="00A717CB"/>
    <w:rsid w:val="00A7318A"/>
    <w:rsid w:val="00A74B5A"/>
    <w:rsid w:val="00A7547A"/>
    <w:rsid w:val="00A75524"/>
    <w:rsid w:val="00A80D74"/>
    <w:rsid w:val="00A81F4B"/>
    <w:rsid w:val="00A82465"/>
    <w:rsid w:val="00A8257D"/>
    <w:rsid w:val="00A82A15"/>
    <w:rsid w:val="00A82C10"/>
    <w:rsid w:val="00A8395E"/>
    <w:rsid w:val="00A8598B"/>
    <w:rsid w:val="00A86E4D"/>
    <w:rsid w:val="00A90C8D"/>
    <w:rsid w:val="00A916FE"/>
    <w:rsid w:val="00A91B46"/>
    <w:rsid w:val="00A94468"/>
    <w:rsid w:val="00A96C40"/>
    <w:rsid w:val="00AA00D6"/>
    <w:rsid w:val="00AA100E"/>
    <w:rsid w:val="00AA2B3B"/>
    <w:rsid w:val="00AA5F91"/>
    <w:rsid w:val="00AA6014"/>
    <w:rsid w:val="00AA7F06"/>
    <w:rsid w:val="00AB0420"/>
    <w:rsid w:val="00AB0A48"/>
    <w:rsid w:val="00AB38F6"/>
    <w:rsid w:val="00AB6A85"/>
    <w:rsid w:val="00AC063F"/>
    <w:rsid w:val="00AC1BD1"/>
    <w:rsid w:val="00AC27BB"/>
    <w:rsid w:val="00AC421A"/>
    <w:rsid w:val="00AC490B"/>
    <w:rsid w:val="00AC5E4B"/>
    <w:rsid w:val="00AC5EA4"/>
    <w:rsid w:val="00AC66F2"/>
    <w:rsid w:val="00AC67D4"/>
    <w:rsid w:val="00AC718C"/>
    <w:rsid w:val="00AD13F0"/>
    <w:rsid w:val="00AD2305"/>
    <w:rsid w:val="00AD2D53"/>
    <w:rsid w:val="00AD30C5"/>
    <w:rsid w:val="00AD3A47"/>
    <w:rsid w:val="00AD7C1A"/>
    <w:rsid w:val="00AE13D2"/>
    <w:rsid w:val="00AE1B40"/>
    <w:rsid w:val="00AE1D79"/>
    <w:rsid w:val="00AE1FAB"/>
    <w:rsid w:val="00AE3AC0"/>
    <w:rsid w:val="00AE4449"/>
    <w:rsid w:val="00AE5021"/>
    <w:rsid w:val="00AE53FE"/>
    <w:rsid w:val="00AF0669"/>
    <w:rsid w:val="00AF0863"/>
    <w:rsid w:val="00AF0F20"/>
    <w:rsid w:val="00AF265F"/>
    <w:rsid w:val="00AF391C"/>
    <w:rsid w:val="00B006B9"/>
    <w:rsid w:val="00B01250"/>
    <w:rsid w:val="00B037A3"/>
    <w:rsid w:val="00B03FAB"/>
    <w:rsid w:val="00B1133B"/>
    <w:rsid w:val="00B114EE"/>
    <w:rsid w:val="00B12EBE"/>
    <w:rsid w:val="00B13499"/>
    <w:rsid w:val="00B138D4"/>
    <w:rsid w:val="00B145D2"/>
    <w:rsid w:val="00B16E38"/>
    <w:rsid w:val="00B17067"/>
    <w:rsid w:val="00B20A3D"/>
    <w:rsid w:val="00B20B90"/>
    <w:rsid w:val="00B2198D"/>
    <w:rsid w:val="00B22A96"/>
    <w:rsid w:val="00B252E8"/>
    <w:rsid w:val="00B2572B"/>
    <w:rsid w:val="00B319F5"/>
    <w:rsid w:val="00B3277F"/>
    <w:rsid w:val="00B32B8B"/>
    <w:rsid w:val="00B32FAF"/>
    <w:rsid w:val="00B332E9"/>
    <w:rsid w:val="00B33359"/>
    <w:rsid w:val="00B357B6"/>
    <w:rsid w:val="00B35867"/>
    <w:rsid w:val="00B35B00"/>
    <w:rsid w:val="00B35F93"/>
    <w:rsid w:val="00B364AE"/>
    <w:rsid w:val="00B40F61"/>
    <w:rsid w:val="00B43C97"/>
    <w:rsid w:val="00B51379"/>
    <w:rsid w:val="00B52528"/>
    <w:rsid w:val="00B53478"/>
    <w:rsid w:val="00B55650"/>
    <w:rsid w:val="00B56DC1"/>
    <w:rsid w:val="00B570E0"/>
    <w:rsid w:val="00B57D31"/>
    <w:rsid w:val="00B60B30"/>
    <w:rsid w:val="00B614F5"/>
    <w:rsid w:val="00B61849"/>
    <w:rsid w:val="00B65C6B"/>
    <w:rsid w:val="00B66479"/>
    <w:rsid w:val="00B66E6D"/>
    <w:rsid w:val="00B66F8D"/>
    <w:rsid w:val="00B67425"/>
    <w:rsid w:val="00B70037"/>
    <w:rsid w:val="00B707CB"/>
    <w:rsid w:val="00B71BD8"/>
    <w:rsid w:val="00B737C9"/>
    <w:rsid w:val="00B74E1B"/>
    <w:rsid w:val="00B7566B"/>
    <w:rsid w:val="00B77A97"/>
    <w:rsid w:val="00B77C7D"/>
    <w:rsid w:val="00B77FC2"/>
    <w:rsid w:val="00B80A73"/>
    <w:rsid w:val="00B82E22"/>
    <w:rsid w:val="00B831BD"/>
    <w:rsid w:val="00B834CC"/>
    <w:rsid w:val="00B836D6"/>
    <w:rsid w:val="00B84AF1"/>
    <w:rsid w:val="00B85B42"/>
    <w:rsid w:val="00B94765"/>
    <w:rsid w:val="00B94BE0"/>
    <w:rsid w:val="00B962E8"/>
    <w:rsid w:val="00B97C47"/>
    <w:rsid w:val="00BA13AD"/>
    <w:rsid w:val="00BA2E76"/>
    <w:rsid w:val="00BA4E1B"/>
    <w:rsid w:val="00BA5D64"/>
    <w:rsid w:val="00BA69FD"/>
    <w:rsid w:val="00BB0AFB"/>
    <w:rsid w:val="00BB0CF0"/>
    <w:rsid w:val="00BB282E"/>
    <w:rsid w:val="00BB2E57"/>
    <w:rsid w:val="00BB4A37"/>
    <w:rsid w:val="00BB59C3"/>
    <w:rsid w:val="00BB6DA7"/>
    <w:rsid w:val="00BC0824"/>
    <w:rsid w:val="00BC1847"/>
    <w:rsid w:val="00BC2395"/>
    <w:rsid w:val="00BC5CC4"/>
    <w:rsid w:val="00BC62E7"/>
    <w:rsid w:val="00BC67AC"/>
    <w:rsid w:val="00BD028C"/>
    <w:rsid w:val="00BD0334"/>
    <w:rsid w:val="00BD0985"/>
    <w:rsid w:val="00BD195D"/>
    <w:rsid w:val="00BD1C39"/>
    <w:rsid w:val="00BD4BF4"/>
    <w:rsid w:val="00BD4DAC"/>
    <w:rsid w:val="00BE0CD8"/>
    <w:rsid w:val="00BE18EF"/>
    <w:rsid w:val="00BE40FE"/>
    <w:rsid w:val="00BE4576"/>
    <w:rsid w:val="00BE565E"/>
    <w:rsid w:val="00BE5BEA"/>
    <w:rsid w:val="00BE6BE8"/>
    <w:rsid w:val="00BE6F7C"/>
    <w:rsid w:val="00BF0DEB"/>
    <w:rsid w:val="00BF2DC7"/>
    <w:rsid w:val="00BF361E"/>
    <w:rsid w:val="00BF3BE1"/>
    <w:rsid w:val="00BF4AC9"/>
    <w:rsid w:val="00BF4CBA"/>
    <w:rsid w:val="00BF5E04"/>
    <w:rsid w:val="00BF78F6"/>
    <w:rsid w:val="00BF79CF"/>
    <w:rsid w:val="00C0048E"/>
    <w:rsid w:val="00C00CB0"/>
    <w:rsid w:val="00C01602"/>
    <w:rsid w:val="00C01BD9"/>
    <w:rsid w:val="00C04BD1"/>
    <w:rsid w:val="00C0549E"/>
    <w:rsid w:val="00C056C1"/>
    <w:rsid w:val="00C06766"/>
    <w:rsid w:val="00C07366"/>
    <w:rsid w:val="00C13198"/>
    <w:rsid w:val="00C147C3"/>
    <w:rsid w:val="00C15497"/>
    <w:rsid w:val="00C162E5"/>
    <w:rsid w:val="00C17FC5"/>
    <w:rsid w:val="00C21AE5"/>
    <w:rsid w:val="00C226C1"/>
    <w:rsid w:val="00C234C3"/>
    <w:rsid w:val="00C24AEB"/>
    <w:rsid w:val="00C26732"/>
    <w:rsid w:val="00C30BA6"/>
    <w:rsid w:val="00C31140"/>
    <w:rsid w:val="00C333FD"/>
    <w:rsid w:val="00C34B2D"/>
    <w:rsid w:val="00C34E39"/>
    <w:rsid w:val="00C3525C"/>
    <w:rsid w:val="00C401D7"/>
    <w:rsid w:val="00C42475"/>
    <w:rsid w:val="00C42627"/>
    <w:rsid w:val="00C4391C"/>
    <w:rsid w:val="00C45AD8"/>
    <w:rsid w:val="00C45BEF"/>
    <w:rsid w:val="00C45FE7"/>
    <w:rsid w:val="00C50896"/>
    <w:rsid w:val="00C523BA"/>
    <w:rsid w:val="00C53728"/>
    <w:rsid w:val="00C54E3F"/>
    <w:rsid w:val="00C572D8"/>
    <w:rsid w:val="00C61D09"/>
    <w:rsid w:val="00C628AE"/>
    <w:rsid w:val="00C63E9B"/>
    <w:rsid w:val="00C6786A"/>
    <w:rsid w:val="00C70509"/>
    <w:rsid w:val="00C7104A"/>
    <w:rsid w:val="00C71A0A"/>
    <w:rsid w:val="00C7249E"/>
    <w:rsid w:val="00C72B53"/>
    <w:rsid w:val="00C72E4B"/>
    <w:rsid w:val="00C74A1A"/>
    <w:rsid w:val="00C80338"/>
    <w:rsid w:val="00C80BD5"/>
    <w:rsid w:val="00C813D9"/>
    <w:rsid w:val="00C81935"/>
    <w:rsid w:val="00C82C3E"/>
    <w:rsid w:val="00C83282"/>
    <w:rsid w:val="00C8589F"/>
    <w:rsid w:val="00C86371"/>
    <w:rsid w:val="00C90DB1"/>
    <w:rsid w:val="00C90F3E"/>
    <w:rsid w:val="00C911F8"/>
    <w:rsid w:val="00C935F8"/>
    <w:rsid w:val="00C942CB"/>
    <w:rsid w:val="00C96C80"/>
    <w:rsid w:val="00C97556"/>
    <w:rsid w:val="00C97C40"/>
    <w:rsid w:val="00CA02A7"/>
    <w:rsid w:val="00CA0DE5"/>
    <w:rsid w:val="00CA1DA8"/>
    <w:rsid w:val="00CA2A4B"/>
    <w:rsid w:val="00CA5363"/>
    <w:rsid w:val="00CA66E2"/>
    <w:rsid w:val="00CA72C0"/>
    <w:rsid w:val="00CA765C"/>
    <w:rsid w:val="00CB1063"/>
    <w:rsid w:val="00CB18B9"/>
    <w:rsid w:val="00CB1A05"/>
    <w:rsid w:val="00CB1CF6"/>
    <w:rsid w:val="00CB1F29"/>
    <w:rsid w:val="00CB2B45"/>
    <w:rsid w:val="00CB406E"/>
    <w:rsid w:val="00CB4CF4"/>
    <w:rsid w:val="00CB51E0"/>
    <w:rsid w:val="00CB53F8"/>
    <w:rsid w:val="00CB60D0"/>
    <w:rsid w:val="00CC140E"/>
    <w:rsid w:val="00CC3491"/>
    <w:rsid w:val="00CC3B0F"/>
    <w:rsid w:val="00CD0B3D"/>
    <w:rsid w:val="00CD1B24"/>
    <w:rsid w:val="00CD1B51"/>
    <w:rsid w:val="00CD2F78"/>
    <w:rsid w:val="00CD36FF"/>
    <w:rsid w:val="00CD39AC"/>
    <w:rsid w:val="00CD3D2C"/>
    <w:rsid w:val="00CD4535"/>
    <w:rsid w:val="00CD6BF9"/>
    <w:rsid w:val="00CD736B"/>
    <w:rsid w:val="00CE14CE"/>
    <w:rsid w:val="00CE23B6"/>
    <w:rsid w:val="00CE2569"/>
    <w:rsid w:val="00CE3ACB"/>
    <w:rsid w:val="00CE6082"/>
    <w:rsid w:val="00CE6251"/>
    <w:rsid w:val="00CF0944"/>
    <w:rsid w:val="00CF57AB"/>
    <w:rsid w:val="00CF6E2A"/>
    <w:rsid w:val="00D018C3"/>
    <w:rsid w:val="00D02273"/>
    <w:rsid w:val="00D022BA"/>
    <w:rsid w:val="00D06FAE"/>
    <w:rsid w:val="00D07BEA"/>
    <w:rsid w:val="00D11DC7"/>
    <w:rsid w:val="00D12051"/>
    <w:rsid w:val="00D20685"/>
    <w:rsid w:val="00D21CB3"/>
    <w:rsid w:val="00D255C9"/>
    <w:rsid w:val="00D27E74"/>
    <w:rsid w:val="00D306DC"/>
    <w:rsid w:val="00D3302C"/>
    <w:rsid w:val="00D34A7A"/>
    <w:rsid w:val="00D35031"/>
    <w:rsid w:val="00D36374"/>
    <w:rsid w:val="00D4063D"/>
    <w:rsid w:val="00D41BBF"/>
    <w:rsid w:val="00D42DB0"/>
    <w:rsid w:val="00D43FD7"/>
    <w:rsid w:val="00D46F70"/>
    <w:rsid w:val="00D51859"/>
    <w:rsid w:val="00D51DE0"/>
    <w:rsid w:val="00D5289E"/>
    <w:rsid w:val="00D52C25"/>
    <w:rsid w:val="00D53045"/>
    <w:rsid w:val="00D57C5F"/>
    <w:rsid w:val="00D617A8"/>
    <w:rsid w:val="00D6557A"/>
    <w:rsid w:val="00D65A78"/>
    <w:rsid w:val="00D65ACB"/>
    <w:rsid w:val="00D70B75"/>
    <w:rsid w:val="00D74FE1"/>
    <w:rsid w:val="00D80322"/>
    <w:rsid w:val="00D80F31"/>
    <w:rsid w:val="00D81B28"/>
    <w:rsid w:val="00D81DF7"/>
    <w:rsid w:val="00D8378E"/>
    <w:rsid w:val="00D83DEB"/>
    <w:rsid w:val="00D84938"/>
    <w:rsid w:val="00D86E5F"/>
    <w:rsid w:val="00D926A4"/>
    <w:rsid w:val="00D95CA2"/>
    <w:rsid w:val="00D96B43"/>
    <w:rsid w:val="00D97DAB"/>
    <w:rsid w:val="00DA097C"/>
    <w:rsid w:val="00DA47CA"/>
    <w:rsid w:val="00DA7354"/>
    <w:rsid w:val="00DB1C8C"/>
    <w:rsid w:val="00DB2AC4"/>
    <w:rsid w:val="00DB2C1D"/>
    <w:rsid w:val="00DB5977"/>
    <w:rsid w:val="00DB6591"/>
    <w:rsid w:val="00DC025F"/>
    <w:rsid w:val="00DC0EBE"/>
    <w:rsid w:val="00DC0F6F"/>
    <w:rsid w:val="00DC17AD"/>
    <w:rsid w:val="00DC35A7"/>
    <w:rsid w:val="00DC3860"/>
    <w:rsid w:val="00DC459E"/>
    <w:rsid w:val="00DC5838"/>
    <w:rsid w:val="00DC7CE5"/>
    <w:rsid w:val="00DC7D4B"/>
    <w:rsid w:val="00DD10B0"/>
    <w:rsid w:val="00DD147E"/>
    <w:rsid w:val="00DD165D"/>
    <w:rsid w:val="00DD17B9"/>
    <w:rsid w:val="00DD1866"/>
    <w:rsid w:val="00DD1F62"/>
    <w:rsid w:val="00DD3599"/>
    <w:rsid w:val="00DD3E6F"/>
    <w:rsid w:val="00DD476E"/>
    <w:rsid w:val="00DD499E"/>
    <w:rsid w:val="00DD6565"/>
    <w:rsid w:val="00DD7FC2"/>
    <w:rsid w:val="00DE0486"/>
    <w:rsid w:val="00DE0672"/>
    <w:rsid w:val="00DE5517"/>
    <w:rsid w:val="00DF11B2"/>
    <w:rsid w:val="00DF19D9"/>
    <w:rsid w:val="00DF2CB5"/>
    <w:rsid w:val="00DF2D7E"/>
    <w:rsid w:val="00DF41A6"/>
    <w:rsid w:val="00DF6328"/>
    <w:rsid w:val="00DF6382"/>
    <w:rsid w:val="00DF74F1"/>
    <w:rsid w:val="00E005C0"/>
    <w:rsid w:val="00E005C8"/>
    <w:rsid w:val="00E01837"/>
    <w:rsid w:val="00E04704"/>
    <w:rsid w:val="00E0595D"/>
    <w:rsid w:val="00E07CA4"/>
    <w:rsid w:val="00E11000"/>
    <w:rsid w:val="00E11ECF"/>
    <w:rsid w:val="00E14251"/>
    <w:rsid w:val="00E15377"/>
    <w:rsid w:val="00E16ED3"/>
    <w:rsid w:val="00E2195B"/>
    <w:rsid w:val="00E247F4"/>
    <w:rsid w:val="00E2569A"/>
    <w:rsid w:val="00E26DB3"/>
    <w:rsid w:val="00E27022"/>
    <w:rsid w:val="00E30425"/>
    <w:rsid w:val="00E30A9E"/>
    <w:rsid w:val="00E31E38"/>
    <w:rsid w:val="00E32533"/>
    <w:rsid w:val="00E32604"/>
    <w:rsid w:val="00E331C6"/>
    <w:rsid w:val="00E34988"/>
    <w:rsid w:val="00E34CA3"/>
    <w:rsid w:val="00E36AB5"/>
    <w:rsid w:val="00E371F1"/>
    <w:rsid w:val="00E372EE"/>
    <w:rsid w:val="00E37D04"/>
    <w:rsid w:val="00E4134A"/>
    <w:rsid w:val="00E425DB"/>
    <w:rsid w:val="00E44BEA"/>
    <w:rsid w:val="00E514B1"/>
    <w:rsid w:val="00E57633"/>
    <w:rsid w:val="00E60308"/>
    <w:rsid w:val="00E61568"/>
    <w:rsid w:val="00E61C0F"/>
    <w:rsid w:val="00E61E2E"/>
    <w:rsid w:val="00E634AF"/>
    <w:rsid w:val="00E675C4"/>
    <w:rsid w:val="00E7165A"/>
    <w:rsid w:val="00E72769"/>
    <w:rsid w:val="00E731CF"/>
    <w:rsid w:val="00E73CFB"/>
    <w:rsid w:val="00E73D0B"/>
    <w:rsid w:val="00E7698E"/>
    <w:rsid w:val="00E76CB8"/>
    <w:rsid w:val="00E76CEF"/>
    <w:rsid w:val="00E80D18"/>
    <w:rsid w:val="00E81493"/>
    <w:rsid w:val="00E817FD"/>
    <w:rsid w:val="00E838F2"/>
    <w:rsid w:val="00E84B38"/>
    <w:rsid w:val="00E8523D"/>
    <w:rsid w:val="00E85299"/>
    <w:rsid w:val="00E853DC"/>
    <w:rsid w:val="00E8782B"/>
    <w:rsid w:val="00E87830"/>
    <w:rsid w:val="00E87B3F"/>
    <w:rsid w:val="00E91341"/>
    <w:rsid w:val="00E93CCB"/>
    <w:rsid w:val="00E94283"/>
    <w:rsid w:val="00E978EE"/>
    <w:rsid w:val="00EA0746"/>
    <w:rsid w:val="00EA08B9"/>
    <w:rsid w:val="00EA0C42"/>
    <w:rsid w:val="00EA18FF"/>
    <w:rsid w:val="00EA22AD"/>
    <w:rsid w:val="00EA2FC2"/>
    <w:rsid w:val="00EA3CD5"/>
    <w:rsid w:val="00EA3E23"/>
    <w:rsid w:val="00EA4B50"/>
    <w:rsid w:val="00EA6286"/>
    <w:rsid w:val="00EA6BF9"/>
    <w:rsid w:val="00EA6FC4"/>
    <w:rsid w:val="00EA713A"/>
    <w:rsid w:val="00EA731A"/>
    <w:rsid w:val="00EB11A0"/>
    <w:rsid w:val="00EB3334"/>
    <w:rsid w:val="00EB3528"/>
    <w:rsid w:val="00EB4355"/>
    <w:rsid w:val="00EB4619"/>
    <w:rsid w:val="00EB6243"/>
    <w:rsid w:val="00EB65DD"/>
    <w:rsid w:val="00EB716E"/>
    <w:rsid w:val="00EB79E6"/>
    <w:rsid w:val="00EB7E03"/>
    <w:rsid w:val="00EC1099"/>
    <w:rsid w:val="00EC13FC"/>
    <w:rsid w:val="00EC1E31"/>
    <w:rsid w:val="00EC329E"/>
    <w:rsid w:val="00EC66EA"/>
    <w:rsid w:val="00EC73CC"/>
    <w:rsid w:val="00ED0A4B"/>
    <w:rsid w:val="00ED2120"/>
    <w:rsid w:val="00ED2331"/>
    <w:rsid w:val="00ED60AD"/>
    <w:rsid w:val="00ED6FD1"/>
    <w:rsid w:val="00EE136A"/>
    <w:rsid w:val="00EE1537"/>
    <w:rsid w:val="00EE31B8"/>
    <w:rsid w:val="00EE3A98"/>
    <w:rsid w:val="00EE3AB8"/>
    <w:rsid w:val="00EE4212"/>
    <w:rsid w:val="00EF03E7"/>
    <w:rsid w:val="00EF1373"/>
    <w:rsid w:val="00EF24C9"/>
    <w:rsid w:val="00EF4C84"/>
    <w:rsid w:val="00EF67C9"/>
    <w:rsid w:val="00EF70F7"/>
    <w:rsid w:val="00EF7A29"/>
    <w:rsid w:val="00F032F7"/>
    <w:rsid w:val="00F04BB2"/>
    <w:rsid w:val="00F04EF8"/>
    <w:rsid w:val="00F067B3"/>
    <w:rsid w:val="00F07CB7"/>
    <w:rsid w:val="00F109D8"/>
    <w:rsid w:val="00F11807"/>
    <w:rsid w:val="00F11CDD"/>
    <w:rsid w:val="00F15E50"/>
    <w:rsid w:val="00F16410"/>
    <w:rsid w:val="00F16F45"/>
    <w:rsid w:val="00F1735D"/>
    <w:rsid w:val="00F17720"/>
    <w:rsid w:val="00F17A21"/>
    <w:rsid w:val="00F21199"/>
    <w:rsid w:val="00F21F00"/>
    <w:rsid w:val="00F2345C"/>
    <w:rsid w:val="00F2504C"/>
    <w:rsid w:val="00F254B2"/>
    <w:rsid w:val="00F26FE8"/>
    <w:rsid w:val="00F27198"/>
    <w:rsid w:val="00F27233"/>
    <w:rsid w:val="00F321AB"/>
    <w:rsid w:val="00F3354F"/>
    <w:rsid w:val="00F34284"/>
    <w:rsid w:val="00F34555"/>
    <w:rsid w:val="00F36540"/>
    <w:rsid w:val="00F36852"/>
    <w:rsid w:val="00F36974"/>
    <w:rsid w:val="00F369D8"/>
    <w:rsid w:val="00F37344"/>
    <w:rsid w:val="00F411DB"/>
    <w:rsid w:val="00F419A2"/>
    <w:rsid w:val="00F46C85"/>
    <w:rsid w:val="00F510A0"/>
    <w:rsid w:val="00F53956"/>
    <w:rsid w:val="00F54CB2"/>
    <w:rsid w:val="00F56E2F"/>
    <w:rsid w:val="00F57148"/>
    <w:rsid w:val="00F57671"/>
    <w:rsid w:val="00F610A7"/>
    <w:rsid w:val="00F63054"/>
    <w:rsid w:val="00F67633"/>
    <w:rsid w:val="00F73C6D"/>
    <w:rsid w:val="00F745A4"/>
    <w:rsid w:val="00F759C8"/>
    <w:rsid w:val="00F76391"/>
    <w:rsid w:val="00F76A91"/>
    <w:rsid w:val="00F77066"/>
    <w:rsid w:val="00F7721C"/>
    <w:rsid w:val="00F8093B"/>
    <w:rsid w:val="00F845C4"/>
    <w:rsid w:val="00F85B3A"/>
    <w:rsid w:val="00F86B8E"/>
    <w:rsid w:val="00F86DDE"/>
    <w:rsid w:val="00F87756"/>
    <w:rsid w:val="00F9000E"/>
    <w:rsid w:val="00F907E2"/>
    <w:rsid w:val="00F922E1"/>
    <w:rsid w:val="00F94C5C"/>
    <w:rsid w:val="00FA18E9"/>
    <w:rsid w:val="00FA26B4"/>
    <w:rsid w:val="00FA2C91"/>
    <w:rsid w:val="00FA499F"/>
    <w:rsid w:val="00FA6A6C"/>
    <w:rsid w:val="00FB219A"/>
    <w:rsid w:val="00FB2AB3"/>
    <w:rsid w:val="00FB2C31"/>
    <w:rsid w:val="00FB2E94"/>
    <w:rsid w:val="00FB3C94"/>
    <w:rsid w:val="00FB4B71"/>
    <w:rsid w:val="00FB664D"/>
    <w:rsid w:val="00FB68AA"/>
    <w:rsid w:val="00FB7827"/>
    <w:rsid w:val="00FC1008"/>
    <w:rsid w:val="00FC12B8"/>
    <w:rsid w:val="00FC2851"/>
    <w:rsid w:val="00FC4F62"/>
    <w:rsid w:val="00FC6F41"/>
    <w:rsid w:val="00FC7E4F"/>
    <w:rsid w:val="00FD16E6"/>
    <w:rsid w:val="00FD2647"/>
    <w:rsid w:val="00FD69AB"/>
    <w:rsid w:val="00FD7E0A"/>
    <w:rsid w:val="00FD7F7B"/>
    <w:rsid w:val="00FE3A34"/>
    <w:rsid w:val="00FE43DA"/>
    <w:rsid w:val="00FF0D5D"/>
    <w:rsid w:val="00FF39F4"/>
    <w:rsid w:val="00FF3D7F"/>
    <w:rsid w:val="00FF62A9"/>
    <w:rsid w:val="00FF66EC"/>
    <w:rsid w:val="00FF73F0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f7f7f">
      <v:stroke color="#7f7f7f"/>
      <o:colormru v:ext="edit" colors="#f96,#ddd,#c90"/>
    </o:shapedefaults>
    <o:shapelayout v:ext="edit">
      <o:idmap v:ext="edit" data="1"/>
    </o:shapelayout>
  </w:shapeDefaults>
  <w:decimalSymbol w:val=","/>
  <w:listSeparator w:val=";"/>
  <w15:chartTrackingRefBased/>
  <w15:docId w15:val="{E6B16399-9F2A-4891-8982-5AA98AC0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008"/>
    <w:rPr>
      <w:lang w:eastAsia="en-US"/>
    </w:rPr>
  </w:style>
  <w:style w:type="paragraph" w:styleId="Ttulo1">
    <w:name w:val="heading 1"/>
    <w:basedOn w:val="Normal"/>
    <w:next w:val="Normal"/>
    <w:qFormat/>
    <w:rsid w:val="00F907E2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907E2"/>
    <w:pPr>
      <w:numPr>
        <w:ilvl w:val="1"/>
        <w:numId w:val="24"/>
      </w:numPr>
      <w:pBdr>
        <w:bottom w:val="single" w:sz="6" w:space="1" w:color="auto"/>
      </w:pBdr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Recuonormal"/>
    <w:qFormat/>
    <w:rsid w:val="00F907E2"/>
    <w:pPr>
      <w:numPr>
        <w:ilvl w:val="2"/>
        <w:numId w:val="24"/>
      </w:numPr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Recuonormal"/>
    <w:qFormat/>
    <w:rsid w:val="00F907E2"/>
    <w:pPr>
      <w:numPr>
        <w:ilvl w:val="3"/>
        <w:numId w:val="24"/>
      </w:numPr>
      <w:outlineLvl w:val="3"/>
    </w:pPr>
    <w:rPr>
      <w:sz w:val="24"/>
      <w:u w:val="single"/>
    </w:rPr>
  </w:style>
  <w:style w:type="paragraph" w:styleId="Ttulo5">
    <w:name w:val="heading 5"/>
    <w:basedOn w:val="Normal"/>
    <w:next w:val="Normal"/>
    <w:qFormat/>
    <w:rsid w:val="00F907E2"/>
    <w:pPr>
      <w:keepNext/>
      <w:jc w:val="both"/>
      <w:outlineLvl w:val="4"/>
    </w:pPr>
    <w:rPr>
      <w:rFonts w:ascii="Tahoma" w:hAnsi="Tahoma"/>
      <w:b/>
      <w:color w:val="800000"/>
      <w:spacing w:val="10"/>
      <w:sz w:val="22"/>
      <w:u w:val="single"/>
    </w:rPr>
  </w:style>
  <w:style w:type="paragraph" w:styleId="Ttulo6">
    <w:name w:val="heading 6"/>
    <w:basedOn w:val="Normal"/>
    <w:next w:val="Recuonormal"/>
    <w:qFormat/>
    <w:rsid w:val="00F907E2"/>
    <w:pPr>
      <w:numPr>
        <w:ilvl w:val="5"/>
        <w:numId w:val="24"/>
      </w:numPr>
      <w:outlineLvl w:val="5"/>
    </w:pPr>
    <w:rPr>
      <w:u w:val="single"/>
    </w:rPr>
  </w:style>
  <w:style w:type="paragraph" w:styleId="Ttulo7">
    <w:name w:val="heading 7"/>
    <w:basedOn w:val="Normal"/>
    <w:next w:val="Recuonormal"/>
    <w:qFormat/>
    <w:rsid w:val="00F907E2"/>
    <w:pPr>
      <w:numPr>
        <w:ilvl w:val="6"/>
        <w:numId w:val="24"/>
      </w:numPr>
      <w:outlineLvl w:val="6"/>
    </w:pPr>
    <w:rPr>
      <w:i/>
    </w:rPr>
  </w:style>
  <w:style w:type="paragraph" w:styleId="Ttulo8">
    <w:name w:val="heading 8"/>
    <w:basedOn w:val="Normal"/>
    <w:next w:val="Recuonormal"/>
    <w:qFormat/>
    <w:rsid w:val="00F907E2"/>
    <w:pPr>
      <w:numPr>
        <w:ilvl w:val="7"/>
        <w:numId w:val="24"/>
      </w:numPr>
      <w:outlineLvl w:val="7"/>
    </w:pPr>
    <w:rPr>
      <w:i/>
    </w:rPr>
  </w:style>
  <w:style w:type="paragraph" w:styleId="Ttulo9">
    <w:name w:val="heading 9"/>
    <w:basedOn w:val="Normal"/>
    <w:next w:val="Recuonormal"/>
    <w:qFormat/>
    <w:rsid w:val="00F907E2"/>
    <w:pPr>
      <w:numPr>
        <w:ilvl w:val="8"/>
        <w:numId w:val="24"/>
      </w:numPr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rsid w:val="00F907E2"/>
    <w:pPr>
      <w:ind w:left="708"/>
    </w:pPr>
  </w:style>
  <w:style w:type="paragraph" w:styleId="Cabealho">
    <w:name w:val="header"/>
    <w:basedOn w:val="Normal"/>
    <w:link w:val="CabealhoChar"/>
    <w:uiPriority w:val="99"/>
    <w:rsid w:val="00F907E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F907E2"/>
    <w:pPr>
      <w:tabs>
        <w:tab w:val="center" w:pos="4419"/>
        <w:tab w:val="right" w:pos="8838"/>
      </w:tabs>
    </w:pPr>
    <w:rPr>
      <w:lang w:val="x-none"/>
    </w:rPr>
  </w:style>
  <w:style w:type="paragraph" w:styleId="Corpodetexto2">
    <w:name w:val="Body Text 2"/>
    <w:basedOn w:val="Normal"/>
    <w:rsid w:val="00F907E2"/>
    <w:pPr>
      <w:jc w:val="both"/>
    </w:pPr>
    <w:rPr>
      <w:rFonts w:ascii="Tahoma" w:hAnsi="Tahoma"/>
      <w:sz w:val="22"/>
    </w:rPr>
  </w:style>
  <w:style w:type="paragraph" w:styleId="Corpodetexto">
    <w:name w:val="Body Text"/>
    <w:basedOn w:val="Normal"/>
    <w:rsid w:val="00F907E2"/>
    <w:pPr>
      <w:jc w:val="both"/>
    </w:pPr>
    <w:rPr>
      <w:rFonts w:ascii="Comic Sans MS" w:hAnsi="Comic Sans MS"/>
      <w:lang w:val="en-US"/>
    </w:rPr>
  </w:style>
  <w:style w:type="character" w:styleId="Nmerodepgina">
    <w:name w:val="page number"/>
    <w:basedOn w:val="Fontepargpadro"/>
    <w:rsid w:val="00F907E2"/>
  </w:style>
  <w:style w:type="paragraph" w:styleId="MapadoDocumento">
    <w:name w:val="Document Map"/>
    <w:basedOn w:val="Normal"/>
    <w:semiHidden/>
    <w:rsid w:val="00F907E2"/>
    <w:pPr>
      <w:shd w:val="clear" w:color="auto" w:fill="000080"/>
    </w:pPr>
    <w:rPr>
      <w:rFonts w:ascii="Tahoma" w:hAnsi="Tahoma"/>
    </w:rPr>
  </w:style>
  <w:style w:type="paragraph" w:styleId="Corpodetexto3">
    <w:name w:val="Body Text 3"/>
    <w:basedOn w:val="Normal"/>
    <w:rsid w:val="00F907E2"/>
    <w:pPr>
      <w:jc w:val="both"/>
    </w:pPr>
    <w:rPr>
      <w:rFonts w:ascii="Comic Sans MS" w:hAnsi="Comic Sans MS"/>
      <w:b/>
      <w:i/>
      <w:color w:val="000080"/>
      <w:sz w:val="22"/>
    </w:rPr>
  </w:style>
  <w:style w:type="paragraph" w:styleId="Recuodecorpodetexto">
    <w:name w:val="Body Text Indent"/>
    <w:basedOn w:val="Normal"/>
    <w:link w:val="RecuodecorpodetextoChar"/>
    <w:uiPriority w:val="99"/>
    <w:rsid w:val="00F907E2"/>
    <w:pPr>
      <w:ind w:left="720" w:hanging="720"/>
      <w:jc w:val="both"/>
    </w:pPr>
    <w:rPr>
      <w:rFonts w:ascii="Tahoma" w:hAnsi="Tahoma"/>
      <w:sz w:val="22"/>
      <w:lang w:val="x-none"/>
    </w:rPr>
  </w:style>
  <w:style w:type="paragraph" w:styleId="Recuodecorpodetexto2">
    <w:name w:val="Body Text Indent 2"/>
    <w:basedOn w:val="Normal"/>
    <w:rsid w:val="00F907E2"/>
    <w:pPr>
      <w:ind w:left="708"/>
      <w:jc w:val="both"/>
    </w:pPr>
    <w:rPr>
      <w:rFonts w:ascii="Comic Sans MS" w:hAnsi="Comic Sans MS"/>
    </w:rPr>
  </w:style>
  <w:style w:type="paragraph" w:styleId="Recuodecorpodetexto3">
    <w:name w:val="Body Text Indent 3"/>
    <w:basedOn w:val="Normal"/>
    <w:rsid w:val="00F907E2"/>
    <w:pPr>
      <w:ind w:left="630"/>
      <w:jc w:val="both"/>
    </w:pPr>
    <w:rPr>
      <w:rFonts w:ascii="Comic Sans MS" w:hAnsi="Comic Sans MS"/>
    </w:rPr>
  </w:style>
  <w:style w:type="paragraph" w:customStyle="1" w:styleId="Corpodetexto1">
    <w:name w:val="Corpo de texto1"/>
    <w:basedOn w:val="Normal"/>
    <w:rsid w:val="00F907E2"/>
    <w:pPr>
      <w:jc w:val="both"/>
    </w:pPr>
    <w:rPr>
      <w:rFonts w:ascii="Bookman Old Style" w:hAnsi="Bookman Old Style"/>
      <w:sz w:val="22"/>
    </w:rPr>
  </w:style>
  <w:style w:type="character" w:styleId="Hyperlink">
    <w:name w:val="Hyperlink"/>
    <w:rsid w:val="00F907E2"/>
    <w:rPr>
      <w:color w:val="0000FF"/>
      <w:u w:val="single"/>
    </w:rPr>
  </w:style>
  <w:style w:type="character" w:styleId="HiperlinkVisitado">
    <w:name w:val="FollowedHyperlink"/>
    <w:rsid w:val="00F907E2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1C8C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DB1C8C"/>
    <w:rPr>
      <w:rFonts w:ascii="Tahoma" w:hAnsi="Tahoma" w:cs="Tahoma"/>
      <w:sz w:val="16"/>
      <w:szCs w:val="16"/>
      <w:lang w:eastAsia="en-US"/>
    </w:rPr>
  </w:style>
  <w:style w:type="character" w:customStyle="1" w:styleId="RecuodecorpodetextoChar">
    <w:name w:val="Recuo de corpo de texto Char"/>
    <w:link w:val="Recuodecorpodetexto"/>
    <w:uiPriority w:val="99"/>
    <w:rsid w:val="00932F8F"/>
    <w:rPr>
      <w:rFonts w:ascii="Tahoma" w:hAnsi="Tahoma"/>
      <w:sz w:val="22"/>
      <w:lang w:eastAsia="en-US"/>
    </w:rPr>
  </w:style>
  <w:style w:type="table" w:styleId="Tabelacomgrade">
    <w:name w:val="Table Grid"/>
    <w:basedOn w:val="Tabelanormal"/>
    <w:uiPriority w:val="59"/>
    <w:rsid w:val="00DD49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har">
    <w:name w:val="Rodapé Char"/>
    <w:link w:val="Rodap"/>
    <w:uiPriority w:val="99"/>
    <w:rsid w:val="005A1CC4"/>
    <w:rPr>
      <w:lang w:eastAsia="en-US"/>
    </w:rPr>
  </w:style>
  <w:style w:type="character" w:styleId="Forte">
    <w:name w:val="Strong"/>
    <w:uiPriority w:val="22"/>
    <w:qFormat/>
    <w:rsid w:val="000B7ED4"/>
    <w:rPr>
      <w:b/>
      <w:bCs/>
    </w:rPr>
  </w:style>
  <w:style w:type="character" w:customStyle="1" w:styleId="CabealhoChar">
    <w:name w:val="Cabeçalho Char"/>
    <w:link w:val="Cabealho"/>
    <w:uiPriority w:val="99"/>
    <w:rsid w:val="00EA713A"/>
    <w:rPr>
      <w:lang w:eastAsia="en-US"/>
    </w:rPr>
  </w:style>
  <w:style w:type="paragraph" w:styleId="PargrafodaLista">
    <w:name w:val="List Paragraph"/>
    <w:basedOn w:val="Normal"/>
    <w:uiPriority w:val="34"/>
    <w:qFormat/>
    <w:rsid w:val="00EA713A"/>
    <w:pPr>
      <w:ind w:left="708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leonardo.prado@totvspartners.com.br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COMERCIAL_DEPARTAMENTO\FAMEQ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3B98-D08C-418E-85A8-377CB31F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FAMEQ.dot</Template>
  <TotalTime>288</TotalTime>
  <Pages>7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Hewlett-Packard</Company>
  <LinksUpToDate>false</LinksUpToDate>
  <CharactersWithSpaces>5531</CharactersWithSpaces>
  <SharedDoc>false</SharedDoc>
  <HLinks>
    <vt:vector size="6" baseType="variant">
      <vt:variant>
        <vt:i4>3276892</vt:i4>
      </vt:variant>
      <vt:variant>
        <vt:i4>2173</vt:i4>
      </vt:variant>
      <vt:variant>
        <vt:i4>1025</vt:i4>
      </vt:variant>
      <vt:variant>
        <vt:i4>1</vt:i4>
      </vt:variant>
      <vt:variant>
        <vt:lpwstr>cid:image001.png@01CF5976.FA970D10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LT1200</dc:creator>
  <cp:keywords/>
  <cp:lastModifiedBy>Leonardo Prado</cp:lastModifiedBy>
  <cp:revision>8</cp:revision>
  <cp:lastPrinted>2019-07-03T16:26:00Z</cp:lastPrinted>
  <dcterms:created xsi:type="dcterms:W3CDTF">2019-07-12T14:20:00Z</dcterms:created>
  <dcterms:modified xsi:type="dcterms:W3CDTF">2019-10-31T20:01:00Z</dcterms:modified>
</cp:coreProperties>
</file>